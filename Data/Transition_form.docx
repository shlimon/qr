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3FEC" w14:textId="20E2D9E9" w:rsidR="000E4FD7" w:rsidRPr="00C21DA6" w:rsidRDefault="00663006" w:rsidP="00D779C5">
      <w:pPr>
        <w:pStyle w:val="TitleWP"/>
      </w:pPr>
      <w:r w:rsidRPr="00C21DA6">
        <w:t>Transition Form</w:t>
      </w:r>
    </w:p>
    <w:p w14:paraId="19D2C4EC" w14:textId="79C068A5" w:rsidR="00070A6D" w:rsidRPr="00E312EA" w:rsidRDefault="00070A6D" w:rsidP="004628F3">
      <w:pPr>
        <w:pStyle w:val="TitleWP"/>
        <w:rPr>
          <w:sz w:val="22"/>
          <w:szCs w:val="22"/>
        </w:rPr>
      </w:pPr>
      <w:r w:rsidRPr="00E312EA">
        <w:rPr>
          <w:sz w:val="22"/>
          <w:szCs w:val="22"/>
        </w:rPr>
        <w:t>(</w:t>
      </w:r>
      <w:proofErr w:type="gramStart"/>
      <w:r w:rsidRPr="00E312EA">
        <w:rPr>
          <w:sz w:val="22"/>
          <w:szCs w:val="22"/>
        </w:rPr>
        <w:t>including</w:t>
      </w:r>
      <w:proofErr w:type="gramEnd"/>
      <w:r w:rsidRPr="00E312EA">
        <w:rPr>
          <w:sz w:val="22"/>
          <w:szCs w:val="22"/>
        </w:rPr>
        <w:t xml:space="preserve"> </w:t>
      </w:r>
      <w:r w:rsidR="00E43EF2" w:rsidRPr="00E312EA">
        <w:rPr>
          <w:sz w:val="22"/>
          <w:szCs w:val="22"/>
        </w:rPr>
        <w:t>temporary transition e.g hospital or respite stays</w:t>
      </w:r>
      <w:r w:rsidR="00E95B90" w:rsidRPr="00E312EA">
        <w:rPr>
          <w:sz w:val="22"/>
          <w:szCs w:val="22"/>
        </w:rPr>
        <w:t>)</w:t>
      </w:r>
    </w:p>
    <w:p w14:paraId="1E5758C1" w14:textId="77777777" w:rsidR="002421E5" w:rsidRPr="00C21DA6" w:rsidRDefault="002421E5" w:rsidP="00A75D34">
      <w:pPr>
        <w:jc w:val="center"/>
        <w:rPr>
          <w:rFonts w:asciiTheme="minorHAnsi" w:hAnsiTheme="minorHAnsi" w:cstheme="minorHAnsi"/>
          <w:color w:val="000000" w:themeColor="text1"/>
          <w:szCs w:val="22"/>
        </w:rPr>
      </w:pPr>
    </w:p>
    <w:p w14:paraId="6BF30CFA" w14:textId="1BB5FDC0" w:rsidR="00C852C8" w:rsidRDefault="004A3785" w:rsidP="00A75D34">
      <w:pPr>
        <w:jc w:val="center"/>
      </w:pPr>
      <w:r w:rsidRPr="00C21DA6">
        <w:t>(</w:t>
      </w:r>
      <w:proofErr w:type="gramStart"/>
      <w:r w:rsidR="00D37BE9" w:rsidRPr="00C21DA6">
        <w:t>participant</w:t>
      </w:r>
      <w:proofErr w:type="gramEnd"/>
      <w:r w:rsidRPr="00C21DA6">
        <w:t xml:space="preserve"> </w:t>
      </w:r>
      <w:r w:rsidR="009126B4" w:rsidRPr="00C21DA6">
        <w:t>name) is</w:t>
      </w:r>
      <w:r w:rsidR="000E4FD7" w:rsidRPr="00C21DA6">
        <w:t xml:space="preserve"> </w:t>
      </w:r>
      <w:r w:rsidR="004B48E2" w:rsidRPr="00C21DA6">
        <w:t>transitioning from ___</w:t>
      </w:r>
      <w:r w:rsidR="000E4FD7" w:rsidRPr="00C21DA6">
        <w:t>___ to _____ effective from_____.</w:t>
      </w:r>
    </w:p>
    <w:p w14:paraId="5CAF09D2" w14:textId="77777777" w:rsidR="00E312EA" w:rsidRPr="00C21DA6" w:rsidRDefault="00E312EA" w:rsidP="00A75D34">
      <w:pPr>
        <w:jc w:val="center"/>
      </w:pPr>
    </w:p>
    <w:tbl>
      <w:tblPr>
        <w:tblW w:w="5000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8570"/>
      </w:tblGrid>
      <w:tr w:rsidR="00207828" w:rsidRPr="00C21DA6" w14:paraId="64D82FD2" w14:textId="77777777" w:rsidTr="00C21DA6">
        <w:trPr>
          <w:trHeight w:val="547"/>
        </w:trPr>
        <w:sdt>
          <w:sdtPr>
            <w:id w:val="695044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" w:type="pct"/>
              </w:tcPr>
              <w:p w14:paraId="3A3A6005" w14:textId="1B172028" w:rsidR="000E4FD7" w:rsidRPr="00C21DA6" w:rsidRDefault="002C3617" w:rsidP="008D539D">
                <w:pPr>
                  <w:pStyle w:val="Checkbox"/>
                </w:pPr>
                <w:r w:rsidRPr="00C21DA6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857" w:type="pct"/>
            <w:vAlign w:val="center"/>
          </w:tcPr>
          <w:p w14:paraId="6C827BE7" w14:textId="59502A70" w:rsidR="000E4FD7" w:rsidRPr="00C21DA6" w:rsidRDefault="000E4FD7" w:rsidP="004B2370">
            <w:pPr>
              <w:rPr>
                <w:szCs w:val="22"/>
              </w:rPr>
            </w:pPr>
            <w:r w:rsidRPr="00C21DA6">
              <w:rPr>
                <w:szCs w:val="22"/>
              </w:rPr>
              <w:t xml:space="preserve">I give consent for my current provider to share </w:t>
            </w:r>
            <w:r w:rsidR="00DC2D02" w:rsidRPr="00C21DA6">
              <w:rPr>
                <w:szCs w:val="22"/>
              </w:rPr>
              <w:t xml:space="preserve">my </w:t>
            </w:r>
            <w:r w:rsidRPr="00C21DA6">
              <w:rPr>
                <w:szCs w:val="22"/>
              </w:rPr>
              <w:t xml:space="preserve">information </w:t>
            </w:r>
            <w:r w:rsidR="00207828" w:rsidRPr="00C21DA6">
              <w:rPr>
                <w:szCs w:val="22"/>
              </w:rPr>
              <w:t>with</w:t>
            </w:r>
            <w:r w:rsidRPr="00C21DA6">
              <w:rPr>
                <w:szCs w:val="22"/>
              </w:rPr>
              <w:t xml:space="preserve"> my new</w:t>
            </w:r>
            <w:r w:rsidR="00F74FD6" w:rsidRPr="00C21DA6">
              <w:rPr>
                <w:szCs w:val="22"/>
              </w:rPr>
              <w:t>/ temporary</w:t>
            </w:r>
            <w:r w:rsidRPr="00C21DA6">
              <w:rPr>
                <w:szCs w:val="22"/>
              </w:rPr>
              <w:t xml:space="preserve"> provider</w:t>
            </w:r>
            <w:r w:rsidR="00207828" w:rsidRPr="00C21DA6">
              <w:rPr>
                <w:szCs w:val="22"/>
              </w:rPr>
              <w:t>;</w:t>
            </w:r>
            <w:r w:rsidR="00032C7E" w:rsidRPr="00C21DA6">
              <w:rPr>
                <w:szCs w:val="22"/>
              </w:rPr>
              <w:t xml:space="preserve"> </w:t>
            </w:r>
            <w:r w:rsidRPr="00C21DA6">
              <w:rPr>
                <w:szCs w:val="22"/>
              </w:rPr>
              <w:t>however</w:t>
            </w:r>
            <w:r w:rsidR="00032C7E" w:rsidRPr="00C21DA6">
              <w:rPr>
                <w:szCs w:val="22"/>
              </w:rPr>
              <w:t xml:space="preserve">, </w:t>
            </w:r>
            <w:r w:rsidRPr="00C21DA6">
              <w:rPr>
                <w:szCs w:val="22"/>
              </w:rPr>
              <w:t>only the information necessary for the provision of services.</w:t>
            </w:r>
          </w:p>
        </w:tc>
      </w:tr>
      <w:tr w:rsidR="005D14F8" w:rsidRPr="00C21DA6" w14:paraId="333CBB0E" w14:textId="77777777" w:rsidTr="00C21DA6">
        <w:trPr>
          <w:trHeight w:val="74"/>
        </w:trPr>
        <w:sdt>
          <w:sdtPr>
            <w:id w:val="-1493177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" w:type="pct"/>
              </w:tcPr>
              <w:p w14:paraId="2EC3AFA1" w14:textId="31CE2D34" w:rsidR="000E4FD7" w:rsidRPr="00C21DA6" w:rsidRDefault="002C3617" w:rsidP="008D539D">
                <w:pPr>
                  <w:pStyle w:val="Checkbox"/>
                </w:pPr>
                <w:r w:rsidRPr="00C21DA6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857" w:type="pct"/>
            <w:vAlign w:val="center"/>
          </w:tcPr>
          <w:p w14:paraId="24357E58" w14:textId="5E381426" w:rsidR="000E4FD7" w:rsidRPr="00C21DA6" w:rsidRDefault="000E4FD7" w:rsidP="004B2370">
            <w:pPr>
              <w:rPr>
                <w:szCs w:val="22"/>
              </w:rPr>
            </w:pPr>
            <w:r w:rsidRPr="00C21DA6">
              <w:rPr>
                <w:szCs w:val="22"/>
              </w:rPr>
              <w:t xml:space="preserve">I do not give consent for my current provider to share information </w:t>
            </w:r>
            <w:r w:rsidR="00207828" w:rsidRPr="00C21DA6">
              <w:rPr>
                <w:szCs w:val="22"/>
              </w:rPr>
              <w:t>with</w:t>
            </w:r>
            <w:r w:rsidRPr="00C21DA6">
              <w:rPr>
                <w:szCs w:val="22"/>
              </w:rPr>
              <w:t xml:space="preserve"> my new</w:t>
            </w:r>
            <w:r w:rsidR="00F74FD6" w:rsidRPr="00C21DA6">
              <w:rPr>
                <w:szCs w:val="22"/>
              </w:rPr>
              <w:t>/ temporary</w:t>
            </w:r>
            <w:r w:rsidRPr="00C21DA6">
              <w:rPr>
                <w:szCs w:val="22"/>
              </w:rPr>
              <w:t xml:space="preserve"> provider</w:t>
            </w:r>
            <w:r w:rsidR="00770E12" w:rsidRPr="00C21DA6">
              <w:rPr>
                <w:szCs w:val="22"/>
              </w:rPr>
              <w:t>:</w:t>
            </w:r>
            <w:r w:rsidRPr="00C21DA6">
              <w:rPr>
                <w:szCs w:val="22"/>
              </w:rPr>
              <w:t xml:space="preserve"> I understand that this may limit the support that can be provided during the transition</w:t>
            </w:r>
          </w:p>
        </w:tc>
      </w:tr>
    </w:tbl>
    <w:p w14:paraId="3C8BB91A" w14:textId="1A079543" w:rsidR="001071A9" w:rsidRPr="00C21DA6" w:rsidRDefault="001071A9" w:rsidP="001071A9">
      <w:pPr>
        <w:rPr>
          <w:rFonts w:asciiTheme="minorHAnsi" w:hAnsiTheme="minorHAnsi" w:cstheme="minorHAnsi"/>
          <w:color w:val="000000" w:themeColor="text1"/>
          <w:szCs w:val="22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single" w:sz="4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1315"/>
        <w:gridCol w:w="3197"/>
      </w:tblGrid>
      <w:tr w:rsidR="00207828" w:rsidRPr="00C21DA6" w14:paraId="12C80121" w14:textId="77777777" w:rsidTr="00C21DA6">
        <w:trPr>
          <w:trHeight w:val="74"/>
          <w:jc w:val="center"/>
        </w:trPr>
        <w:tc>
          <w:tcPr>
            <w:tcW w:w="2499" w:type="pct"/>
          </w:tcPr>
          <w:p w14:paraId="67DC8E28" w14:textId="77777777" w:rsidR="001071A9" w:rsidRPr="00C21DA6" w:rsidRDefault="001071A9" w:rsidP="004628F3">
            <w:r w:rsidRPr="00C21DA6">
              <w:t>Signature</w:t>
            </w:r>
          </w:p>
          <w:p w14:paraId="112E338A" w14:textId="2FD05F16" w:rsidR="001071A9" w:rsidRPr="00C21DA6" w:rsidRDefault="001071A9" w:rsidP="004628F3"/>
        </w:tc>
        <w:tc>
          <w:tcPr>
            <w:tcW w:w="729" w:type="pct"/>
            <w:tcBorders>
              <w:bottom w:val="nil"/>
            </w:tcBorders>
          </w:tcPr>
          <w:p w14:paraId="47222A00" w14:textId="77777777" w:rsidR="001071A9" w:rsidRPr="00C21DA6" w:rsidRDefault="001071A9" w:rsidP="004628F3"/>
        </w:tc>
        <w:tc>
          <w:tcPr>
            <w:tcW w:w="1772" w:type="pct"/>
          </w:tcPr>
          <w:p w14:paraId="3C7B6F50" w14:textId="70C3D15F" w:rsidR="001071A9" w:rsidRPr="00C21DA6" w:rsidRDefault="001071A9" w:rsidP="004628F3">
            <w:r w:rsidRPr="00C21DA6">
              <w:t>Date</w:t>
            </w:r>
          </w:p>
          <w:p w14:paraId="347BF738" w14:textId="7B3F0A4F" w:rsidR="001071A9" w:rsidRPr="00C21DA6" w:rsidRDefault="001071A9" w:rsidP="004628F3"/>
        </w:tc>
      </w:tr>
    </w:tbl>
    <w:p w14:paraId="05315D8B" w14:textId="59469BF6" w:rsidR="001071A9" w:rsidRPr="00C21DA6" w:rsidRDefault="00C21DA6" w:rsidP="004628F3">
      <w:pPr>
        <w:pStyle w:val="Style1"/>
      </w:pPr>
      <w:r>
        <w:t>Action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4"/>
        <w:gridCol w:w="3004"/>
        <w:gridCol w:w="3002"/>
      </w:tblGrid>
      <w:tr w:rsidR="00207828" w:rsidRPr="00C21DA6" w14:paraId="01589E12" w14:textId="77777777" w:rsidTr="00C21DA6">
        <w:trPr>
          <w:trHeight w:val="346"/>
        </w:trPr>
        <w:tc>
          <w:tcPr>
            <w:tcW w:w="16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EB4C13" w14:textId="007064E5" w:rsidR="00DC2D02" w:rsidRPr="00C21DA6" w:rsidRDefault="00DC2D02" w:rsidP="004628F3">
            <w:pPr>
              <w:rPr>
                <w:b/>
                <w:bCs/>
              </w:rPr>
            </w:pPr>
            <w:r w:rsidRPr="00C21DA6">
              <w:rPr>
                <w:b/>
                <w:bCs/>
              </w:rPr>
              <w:t>Actions of</w:t>
            </w:r>
            <w:r w:rsidR="00032C7E" w:rsidRPr="00C21DA6">
              <w:rPr>
                <w:b/>
                <w:bCs/>
              </w:rPr>
              <w:t xml:space="preserve"> the</w:t>
            </w:r>
            <w:r w:rsidRPr="00C21DA6">
              <w:rPr>
                <w:b/>
                <w:bCs/>
              </w:rPr>
              <w:t xml:space="preserve"> current provider to support the </w:t>
            </w:r>
            <w:r w:rsidR="00D37BE9" w:rsidRPr="00C21DA6">
              <w:rPr>
                <w:b/>
                <w:bCs/>
              </w:rPr>
              <w:t>participant</w:t>
            </w:r>
            <w:r w:rsidRPr="00C21DA6">
              <w:rPr>
                <w:b/>
                <w:bCs/>
              </w:rPr>
              <w:t xml:space="preserve"> during the transition</w:t>
            </w:r>
          </w:p>
        </w:tc>
        <w:tc>
          <w:tcPr>
            <w:tcW w:w="16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D21F9D" w14:textId="626CDABC" w:rsidR="00DC2D02" w:rsidRPr="00C21DA6" w:rsidRDefault="00DC2D02" w:rsidP="004628F3">
            <w:pPr>
              <w:rPr>
                <w:b/>
                <w:bCs/>
              </w:rPr>
            </w:pPr>
            <w:r w:rsidRPr="00C21DA6">
              <w:rPr>
                <w:b/>
                <w:bCs/>
              </w:rPr>
              <w:t>Actions of the new</w:t>
            </w:r>
            <w:r w:rsidR="00F74FD6" w:rsidRPr="00C21DA6">
              <w:rPr>
                <w:b/>
                <w:bCs/>
              </w:rPr>
              <w:t>/ temporary</w:t>
            </w:r>
            <w:r w:rsidRPr="00C21DA6">
              <w:rPr>
                <w:b/>
                <w:bCs/>
              </w:rPr>
              <w:t xml:space="preserve"> provider to support the </w:t>
            </w:r>
            <w:r w:rsidR="00D37BE9" w:rsidRPr="00C21DA6">
              <w:rPr>
                <w:b/>
                <w:bCs/>
              </w:rPr>
              <w:t>participant</w:t>
            </w:r>
            <w:r w:rsidRPr="00C21DA6">
              <w:rPr>
                <w:b/>
                <w:bCs/>
              </w:rPr>
              <w:t xml:space="preserve"> during the transition</w:t>
            </w:r>
          </w:p>
        </w:tc>
        <w:tc>
          <w:tcPr>
            <w:tcW w:w="16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13920C" w14:textId="701B8775" w:rsidR="00DC2D02" w:rsidRPr="00C21DA6" w:rsidRDefault="00DC2D02" w:rsidP="004628F3">
            <w:pPr>
              <w:rPr>
                <w:b/>
                <w:bCs/>
              </w:rPr>
            </w:pPr>
            <w:r w:rsidRPr="00C21DA6">
              <w:rPr>
                <w:b/>
                <w:bCs/>
              </w:rPr>
              <w:t xml:space="preserve">Communication Log </w:t>
            </w:r>
            <w:r w:rsidR="0008011B" w:rsidRPr="00C21DA6">
              <w:rPr>
                <w:b/>
                <w:bCs/>
              </w:rPr>
              <w:t>b</w:t>
            </w:r>
            <w:r w:rsidRPr="00C21DA6">
              <w:rPr>
                <w:b/>
                <w:bCs/>
              </w:rPr>
              <w:t xml:space="preserve">etween the two </w:t>
            </w:r>
            <w:r w:rsidR="0008011B" w:rsidRPr="00C21DA6">
              <w:rPr>
                <w:b/>
                <w:bCs/>
              </w:rPr>
              <w:t>p</w:t>
            </w:r>
            <w:r w:rsidRPr="00C21DA6">
              <w:rPr>
                <w:b/>
                <w:bCs/>
              </w:rPr>
              <w:t>roviders</w:t>
            </w:r>
          </w:p>
        </w:tc>
      </w:tr>
      <w:tr w:rsidR="00207828" w:rsidRPr="00C21DA6" w14:paraId="378D4367" w14:textId="77777777" w:rsidTr="00C21DA6">
        <w:trPr>
          <w:trHeight w:val="1465"/>
        </w:trPr>
        <w:tc>
          <w:tcPr>
            <w:tcW w:w="16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C8AB5" w14:textId="77777777" w:rsidR="004B2370" w:rsidRPr="00C21DA6" w:rsidRDefault="004B2370" w:rsidP="00041ABD"/>
        </w:tc>
        <w:tc>
          <w:tcPr>
            <w:tcW w:w="16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AD678" w14:textId="77777777" w:rsidR="00DC2D02" w:rsidRPr="00C21DA6" w:rsidRDefault="00DC2D02" w:rsidP="00041ABD"/>
          <w:p w14:paraId="7B0241CE" w14:textId="06B1B148" w:rsidR="005D14F8" w:rsidRPr="00C21DA6" w:rsidRDefault="005D14F8" w:rsidP="00041ABD"/>
        </w:tc>
        <w:tc>
          <w:tcPr>
            <w:tcW w:w="16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A36603" w14:textId="77777777" w:rsidR="00DC2D02" w:rsidRPr="00C21DA6" w:rsidRDefault="00DC2D02" w:rsidP="00041ABD"/>
        </w:tc>
      </w:tr>
      <w:tr w:rsidR="00207828" w:rsidRPr="00C21DA6" w14:paraId="0B5DFB14" w14:textId="77777777" w:rsidTr="00C21DA6">
        <w:trPr>
          <w:trHeight w:val="1465"/>
        </w:trPr>
        <w:tc>
          <w:tcPr>
            <w:tcW w:w="16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92323" w14:textId="4CBED9A0" w:rsidR="004B2370" w:rsidRPr="00C21DA6" w:rsidRDefault="004B2370" w:rsidP="00041ABD"/>
        </w:tc>
        <w:tc>
          <w:tcPr>
            <w:tcW w:w="16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55DAB9" w14:textId="77777777" w:rsidR="00DC2D02" w:rsidRPr="00C21DA6" w:rsidRDefault="00DC2D02" w:rsidP="00041ABD"/>
        </w:tc>
        <w:tc>
          <w:tcPr>
            <w:tcW w:w="16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498FD" w14:textId="77777777" w:rsidR="00DC2D02" w:rsidRPr="00C21DA6" w:rsidRDefault="00DC2D02" w:rsidP="00041ABD"/>
        </w:tc>
      </w:tr>
      <w:tr w:rsidR="00207828" w:rsidRPr="00C21DA6" w14:paraId="45C8FFD9" w14:textId="77777777" w:rsidTr="00C21DA6">
        <w:trPr>
          <w:trHeight w:val="1465"/>
        </w:trPr>
        <w:tc>
          <w:tcPr>
            <w:tcW w:w="16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B18420" w14:textId="77777777" w:rsidR="00DC2D02" w:rsidRPr="00C21DA6" w:rsidRDefault="00DC2D02" w:rsidP="004B237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6AB99" w14:textId="77777777" w:rsidR="00DC2D02" w:rsidRPr="00C21DA6" w:rsidRDefault="00DC2D02" w:rsidP="005D14F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91DC9C" w14:textId="77777777" w:rsidR="00DC2D02" w:rsidRPr="00C21DA6" w:rsidRDefault="00DC2D02" w:rsidP="005D14F8">
            <w:pPr>
              <w:rPr>
                <w:rFonts w:asciiTheme="minorHAnsi" w:hAnsiTheme="minorHAnsi" w:cstheme="minorHAnsi"/>
              </w:rPr>
            </w:pPr>
          </w:p>
        </w:tc>
      </w:tr>
    </w:tbl>
    <w:p w14:paraId="5DF635B2" w14:textId="77777777" w:rsidR="00821C55" w:rsidRDefault="00821C55" w:rsidP="004628F3">
      <w:pPr>
        <w:pStyle w:val="Style1"/>
      </w:pPr>
    </w:p>
    <w:p w14:paraId="18C549A3" w14:textId="2611EC17" w:rsidR="00C21DA6" w:rsidRDefault="00C21DA6" w:rsidP="00C21DA6"/>
    <w:p w14:paraId="0A380A26" w14:textId="77777777" w:rsidR="00C21DA6" w:rsidRPr="00C21DA6" w:rsidRDefault="00C21DA6" w:rsidP="00C21DA6"/>
    <w:p w14:paraId="050F43CD" w14:textId="0A32E7E0" w:rsidR="004B48E2" w:rsidRPr="00C21DA6" w:rsidRDefault="001071A9" w:rsidP="004628F3">
      <w:pPr>
        <w:pStyle w:val="Style1"/>
      </w:pPr>
      <w:r w:rsidRPr="00C21DA6">
        <w:lastRenderedPageBreak/>
        <w:t xml:space="preserve">Risk Assessment </w:t>
      </w:r>
    </w:p>
    <w:tbl>
      <w:tblPr>
        <w:tblW w:w="500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600" w:firstRow="0" w:lastRow="0" w:firstColumn="0" w:lastColumn="0" w:noHBand="1" w:noVBand="1"/>
      </w:tblPr>
      <w:tblGrid>
        <w:gridCol w:w="3573"/>
        <w:gridCol w:w="2134"/>
        <w:gridCol w:w="3303"/>
      </w:tblGrid>
      <w:tr w:rsidR="00207828" w:rsidRPr="004B2370" w14:paraId="10E13049" w14:textId="77777777" w:rsidTr="00C21DA6">
        <w:trPr>
          <w:trHeight w:val="300"/>
          <w:jc w:val="center"/>
        </w:trPr>
        <w:tc>
          <w:tcPr>
            <w:tcW w:w="19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C9A6" w14:textId="77777777" w:rsidR="00DC2D02" w:rsidRPr="00C21DA6" w:rsidRDefault="00DC2D02" w:rsidP="004628F3">
            <w:pPr>
              <w:rPr>
                <w:b/>
                <w:bCs/>
              </w:rPr>
            </w:pPr>
            <w:r w:rsidRPr="00C21DA6">
              <w:rPr>
                <w:b/>
                <w:bCs/>
              </w:rPr>
              <w:t>Risk</w:t>
            </w:r>
          </w:p>
        </w:tc>
        <w:tc>
          <w:tcPr>
            <w:tcW w:w="11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286FB" w14:textId="77777777" w:rsidR="00DC2D02" w:rsidRPr="00C21DA6" w:rsidRDefault="00DC2D02" w:rsidP="004628F3">
            <w:pPr>
              <w:rPr>
                <w:b/>
                <w:bCs/>
              </w:rPr>
            </w:pPr>
            <w:r w:rsidRPr="00C21DA6">
              <w:rPr>
                <w:b/>
                <w:bCs/>
              </w:rPr>
              <w:t>Management Strategy</w:t>
            </w:r>
          </w:p>
        </w:tc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45D8" w14:textId="77777777" w:rsidR="00DC2D02" w:rsidRPr="004628F3" w:rsidRDefault="00DC2D02" w:rsidP="004628F3">
            <w:pPr>
              <w:rPr>
                <w:b/>
                <w:bCs/>
              </w:rPr>
            </w:pPr>
            <w:r w:rsidRPr="00C21DA6">
              <w:rPr>
                <w:b/>
                <w:bCs/>
              </w:rPr>
              <w:t>Review</w:t>
            </w:r>
          </w:p>
        </w:tc>
      </w:tr>
      <w:tr w:rsidR="00207828" w:rsidRPr="004B2370" w14:paraId="5D098C77" w14:textId="77777777" w:rsidTr="00C21DA6">
        <w:trPr>
          <w:trHeight w:val="1016"/>
          <w:jc w:val="center"/>
        </w:trPr>
        <w:tc>
          <w:tcPr>
            <w:tcW w:w="19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1891" w14:textId="77777777" w:rsidR="00DC2D02" w:rsidRPr="004B2370" w:rsidRDefault="00DC2D02" w:rsidP="00BC57C5"/>
        </w:tc>
        <w:tc>
          <w:tcPr>
            <w:tcW w:w="11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BE6A" w14:textId="77777777" w:rsidR="00DC2D02" w:rsidRPr="004B2370" w:rsidRDefault="00DC2D02" w:rsidP="00BC57C5"/>
        </w:tc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F3F4" w14:textId="77777777" w:rsidR="00DC2D02" w:rsidRPr="004B2370" w:rsidRDefault="00DC2D02" w:rsidP="00BC57C5"/>
        </w:tc>
      </w:tr>
      <w:tr w:rsidR="00207828" w:rsidRPr="004B2370" w14:paraId="1FB0AD2B" w14:textId="77777777" w:rsidTr="00C21DA6">
        <w:trPr>
          <w:trHeight w:val="1166"/>
          <w:jc w:val="center"/>
        </w:trPr>
        <w:tc>
          <w:tcPr>
            <w:tcW w:w="19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C4E3" w14:textId="77777777" w:rsidR="009E2C4A" w:rsidRPr="004B2370" w:rsidRDefault="009E2C4A" w:rsidP="00BC57C5"/>
        </w:tc>
        <w:tc>
          <w:tcPr>
            <w:tcW w:w="11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1455" w14:textId="77777777" w:rsidR="009E2C4A" w:rsidRPr="004B2370" w:rsidRDefault="009E2C4A" w:rsidP="00BC57C5"/>
        </w:tc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A884" w14:textId="77777777" w:rsidR="009E2C4A" w:rsidRPr="004B2370" w:rsidRDefault="009E2C4A" w:rsidP="00BC57C5"/>
        </w:tc>
      </w:tr>
      <w:tr w:rsidR="005D14F8" w:rsidRPr="004B2370" w14:paraId="62071640" w14:textId="77777777" w:rsidTr="00C21DA6">
        <w:trPr>
          <w:trHeight w:val="1166"/>
          <w:jc w:val="center"/>
        </w:trPr>
        <w:tc>
          <w:tcPr>
            <w:tcW w:w="19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80F4" w14:textId="77777777" w:rsidR="00DC2D02" w:rsidRPr="004B2370" w:rsidRDefault="00DC2D02" w:rsidP="00821C55"/>
        </w:tc>
        <w:tc>
          <w:tcPr>
            <w:tcW w:w="11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BAA7" w14:textId="77777777" w:rsidR="00DC2D02" w:rsidRPr="004B2370" w:rsidRDefault="00DC2D02" w:rsidP="00821C55"/>
        </w:tc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72E2" w14:textId="77777777" w:rsidR="00DC2D02" w:rsidRPr="004B2370" w:rsidRDefault="00DC2D02" w:rsidP="00821C55"/>
        </w:tc>
      </w:tr>
    </w:tbl>
    <w:p w14:paraId="23661751" w14:textId="77777777" w:rsidR="004B48E2" w:rsidRPr="004B2370" w:rsidRDefault="004B48E2" w:rsidP="00C852C8">
      <w:pPr>
        <w:jc w:val="both"/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sectPr w:rsidR="004B48E2" w:rsidRPr="004B2370" w:rsidSect="00C21DA6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080" w:right="1440" w:bottom="1080" w:left="1440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13ACD" w14:textId="77777777" w:rsidR="00936FAA" w:rsidRDefault="00936FAA" w:rsidP="001071A9">
      <w:r>
        <w:separator/>
      </w:r>
    </w:p>
  </w:endnote>
  <w:endnote w:type="continuationSeparator" w:id="0">
    <w:p w14:paraId="48863E99" w14:textId="77777777" w:rsidR="00936FAA" w:rsidRDefault="00936FAA" w:rsidP="001071A9">
      <w:r>
        <w:continuationSeparator/>
      </w:r>
    </w:p>
  </w:endnote>
  <w:endnote w:type="continuationNotice" w:id="1">
    <w:p w14:paraId="165A13D5" w14:textId="77777777" w:rsidR="00936FAA" w:rsidRDefault="00936FA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ubik-Regular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ubik Light">
    <w:altName w:val="Arial"/>
    <w:charset w:val="B1"/>
    <w:family w:val="auto"/>
    <w:pitch w:val="variable"/>
    <w:sig w:usb0="A0000A6F" w:usb1="4000205B" w:usb2="00000000" w:usb3="00000000" w:csb0="000000B7" w:csb1="00000000"/>
  </w:font>
  <w:font w:name="ZillaSlab-SemiBold">
    <w:altName w:val="Calibri"/>
    <w:charset w:val="4D"/>
    <w:family w:val="auto"/>
    <w:pitch w:val="variable"/>
    <w:sig w:usb0="A00000FF" w:usb1="5001E47B" w:usb2="00000000" w:usb3="00000000" w:csb0="0000009B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otham Light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71E5" w14:textId="1954157B" w:rsidR="0045257A" w:rsidRPr="0045257A" w:rsidRDefault="0045257A" w:rsidP="0045257A">
    <w:pPr>
      <w:pStyle w:val="Footer"/>
      <w:rPr>
        <w:sz w:val="18"/>
        <w:szCs w:val="18"/>
      </w:rPr>
    </w:pPr>
    <w:r w:rsidRPr="0045257A">
      <w:rPr>
        <w:sz w:val="18"/>
        <w:szCs w:val="18"/>
      </w:rPr>
      <w:t>Decent Care- Transition Form</w:t>
    </w:r>
    <w:r w:rsidRPr="0045257A">
      <w:rPr>
        <w:sz w:val="18"/>
        <w:szCs w:val="18"/>
      </w:rPr>
      <w:tab/>
    </w:r>
    <w:r w:rsidRPr="0045257A">
      <w:rPr>
        <w:sz w:val="18"/>
        <w:szCs w:val="18"/>
      </w:rPr>
      <w:tab/>
    </w:r>
    <w:sdt>
      <w:sdtPr>
        <w:rPr>
          <w:sz w:val="18"/>
          <w:szCs w:val="18"/>
        </w:rPr>
        <w:id w:val="-802927842"/>
        <w:docPartObj>
          <w:docPartGallery w:val="Page Numbers (Bottom of Page)"/>
          <w:docPartUnique/>
        </w:docPartObj>
      </w:sdtPr>
      <w:sdtContent>
        <w:sdt>
          <w:sdtPr>
            <w:rPr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45257A">
              <w:rPr>
                <w:sz w:val="18"/>
                <w:szCs w:val="18"/>
              </w:rPr>
              <w:t xml:space="preserve">Page </w:t>
            </w:r>
            <w:r w:rsidRPr="0045257A">
              <w:rPr>
                <w:b/>
                <w:bCs/>
                <w:sz w:val="18"/>
                <w:szCs w:val="18"/>
              </w:rPr>
              <w:fldChar w:fldCharType="begin"/>
            </w:r>
            <w:r w:rsidRPr="0045257A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45257A">
              <w:rPr>
                <w:b/>
                <w:bCs/>
                <w:sz w:val="18"/>
                <w:szCs w:val="18"/>
              </w:rPr>
              <w:fldChar w:fldCharType="separate"/>
            </w:r>
            <w:r w:rsidRPr="0045257A">
              <w:rPr>
                <w:b/>
                <w:bCs/>
                <w:noProof/>
                <w:sz w:val="18"/>
                <w:szCs w:val="18"/>
              </w:rPr>
              <w:t>2</w:t>
            </w:r>
            <w:r w:rsidRPr="0045257A">
              <w:rPr>
                <w:b/>
                <w:bCs/>
                <w:sz w:val="18"/>
                <w:szCs w:val="18"/>
              </w:rPr>
              <w:fldChar w:fldCharType="end"/>
            </w:r>
            <w:r w:rsidRPr="0045257A">
              <w:rPr>
                <w:sz w:val="18"/>
                <w:szCs w:val="18"/>
              </w:rPr>
              <w:t xml:space="preserve"> of </w:t>
            </w:r>
            <w:r w:rsidRPr="0045257A">
              <w:rPr>
                <w:b/>
                <w:bCs/>
                <w:sz w:val="18"/>
                <w:szCs w:val="18"/>
              </w:rPr>
              <w:fldChar w:fldCharType="begin"/>
            </w:r>
            <w:r w:rsidRPr="0045257A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45257A">
              <w:rPr>
                <w:b/>
                <w:bCs/>
                <w:sz w:val="18"/>
                <w:szCs w:val="18"/>
              </w:rPr>
              <w:fldChar w:fldCharType="separate"/>
            </w:r>
            <w:r w:rsidRPr="0045257A">
              <w:rPr>
                <w:b/>
                <w:bCs/>
                <w:noProof/>
                <w:sz w:val="18"/>
                <w:szCs w:val="18"/>
              </w:rPr>
              <w:t>2</w:t>
            </w:r>
            <w:r w:rsidRPr="0045257A">
              <w:rPr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14:paraId="201E8801" w14:textId="147E4DDA" w:rsidR="00C852C8" w:rsidRPr="00C852C8" w:rsidRDefault="00C852C8" w:rsidP="00C852C8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213E8" w14:textId="77777777" w:rsidR="00936FAA" w:rsidRDefault="00936FAA" w:rsidP="001071A9">
      <w:r>
        <w:separator/>
      </w:r>
    </w:p>
  </w:footnote>
  <w:footnote w:type="continuationSeparator" w:id="0">
    <w:p w14:paraId="6786EE36" w14:textId="77777777" w:rsidR="00936FAA" w:rsidRDefault="00936FAA" w:rsidP="001071A9">
      <w:r>
        <w:continuationSeparator/>
      </w:r>
    </w:p>
  </w:footnote>
  <w:footnote w:type="continuationNotice" w:id="1">
    <w:p w14:paraId="0AB010EF" w14:textId="77777777" w:rsidR="00936FAA" w:rsidRDefault="00936FA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3076" w14:textId="2A6764DA" w:rsidR="00E9706B" w:rsidRDefault="0045257A">
    <w:pPr>
      <w:pStyle w:val="Header"/>
    </w:pPr>
    <w:r>
      <w:rPr>
        <w:noProof/>
      </w:rPr>
      <w:pict w14:anchorId="08150B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2102438" o:spid="_x0000_s1028" type="#_x0000_t136" style="position:absolute;margin-left:0;margin-top:0;width:454.2pt;height:181.65pt;rotation:315;z-index:-251658239;mso-wrap-edited:f;mso-position-horizontal:center;mso-position-horizontal-relative:margin;mso-position-vertical:center;mso-position-vertical-relative:margin" o:allowincell="f" fillcolor="silver" stroked="f">
          <v:textpath style="font-family:&quot;Rubik-Regular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B2F00" w14:textId="02713C2C" w:rsidR="00946E57" w:rsidRDefault="000834FF" w:rsidP="00946E57">
    <w:pPr>
      <w:pStyle w:val="Header"/>
      <w:jc w:val="both"/>
    </w:pPr>
    <w:r w:rsidRPr="00674235">
      <w:rPr>
        <w:b/>
        <w:bCs/>
        <w:noProof/>
        <w:sz w:val="18"/>
        <w:szCs w:val="18"/>
      </w:rPr>
      <w:drawing>
        <wp:anchor distT="0" distB="0" distL="114300" distR="114300" simplePos="0" relativeHeight="251660290" behindDoc="1" locked="0" layoutInCell="1" allowOverlap="0" wp14:anchorId="5E4C0C8D" wp14:editId="4C92DBC1">
          <wp:simplePos x="0" y="0"/>
          <wp:positionH relativeFrom="margin">
            <wp:align>center</wp:align>
          </wp:positionH>
          <wp:positionV relativeFrom="topMargin">
            <wp:align>center</wp:align>
          </wp:positionV>
          <wp:extent cx="2196000" cy="766800"/>
          <wp:effectExtent l="0" t="0" r="0" b="0"/>
          <wp:wrapNone/>
          <wp:docPr id="10" name="Picture 7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446A7A93-EED5-40F7-A8E8-0678AFEF863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446A7A93-EED5-40F7-A8E8-0678AFEF863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6000" cy="7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01F67" w14:textId="73C5EB3B" w:rsidR="00E9706B" w:rsidRDefault="0045257A">
    <w:pPr>
      <w:pStyle w:val="Header"/>
    </w:pPr>
    <w:r>
      <w:rPr>
        <w:noProof/>
      </w:rPr>
      <w:pict w14:anchorId="7688A8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2102437" o:spid="_x0000_s1025" type="#_x0000_t136" style="position:absolute;margin-left:0;margin-top:0;width:454.2pt;height:181.65pt;rotation:315;z-index:-251658240;mso-wrap-edited:f;mso-position-horizontal:center;mso-position-horizontal-relative:margin;mso-position-vertical:center;mso-position-vertical-relative:margin" o:allowincell="f" fillcolor="silver" stroked="f">
          <v:textpath style="font-family:&quot;Rubik-Regular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23A61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F57A13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683301"/>
    <w:multiLevelType w:val="multilevel"/>
    <w:tmpl w:val="D8E6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9216617"/>
    <w:multiLevelType w:val="multilevel"/>
    <w:tmpl w:val="BE2C42FA"/>
    <w:lvl w:ilvl="0">
      <w:start w:val="1"/>
      <w:numFmt w:val="decimal"/>
      <w:pStyle w:val="DotPointDas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11919C5"/>
    <w:multiLevelType w:val="hybridMultilevel"/>
    <w:tmpl w:val="B8344FF8"/>
    <w:lvl w:ilvl="0" w:tplc="624ED13A">
      <w:start w:val="1"/>
      <w:numFmt w:val="bullet"/>
      <w:lvlText w:val="•"/>
      <w:lvlJc w:val="left"/>
    </w:lvl>
    <w:lvl w:ilvl="1" w:tplc="2BA6DBF2">
      <w:start w:val="23"/>
      <w:numFmt w:val="bullet"/>
      <w:lvlText w:val="-"/>
      <w:lvlJc w:val="left"/>
      <w:rPr>
        <w:rFonts w:ascii="Arial" w:eastAsia="Arial" w:hAnsi="Arial" w:cs="Arial" w:hint="default"/>
      </w:rPr>
    </w:lvl>
    <w:lvl w:ilvl="2" w:tplc="6AEC71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60F54"/>
        <w:spacing w:val="-100"/>
        <w:kern w:val="20"/>
        <w:position w:val="0"/>
      </w:rPr>
    </w:lvl>
    <w:lvl w:ilvl="3" w:tplc="1CFC39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60F54"/>
        <w:spacing w:val="-100"/>
        <w:kern w:val="20"/>
        <w:position w:val="0"/>
      </w:rPr>
    </w:lvl>
    <w:lvl w:ilvl="4" w:tplc="5170BACC">
      <w:numFmt w:val="bullet"/>
      <w:pStyle w:val="linedotpoin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060F54"/>
        <w:spacing w:val="-100"/>
        <w:kern w:val="20"/>
        <w:position w:val="0"/>
      </w:rPr>
    </w:lvl>
    <w:lvl w:ilvl="5" w:tplc="18E21814">
      <w:numFmt w:val="decimal"/>
      <w:lvlText w:val=""/>
      <w:lvlJc w:val="left"/>
    </w:lvl>
    <w:lvl w:ilvl="6" w:tplc="2E50FF0C">
      <w:numFmt w:val="decimal"/>
      <w:lvlText w:val=""/>
      <w:lvlJc w:val="left"/>
    </w:lvl>
    <w:lvl w:ilvl="7" w:tplc="1C1A5570">
      <w:numFmt w:val="decimal"/>
      <w:lvlText w:val=""/>
      <w:lvlJc w:val="left"/>
    </w:lvl>
    <w:lvl w:ilvl="8" w:tplc="164A9CD8">
      <w:numFmt w:val="decimal"/>
      <w:lvlText w:val=""/>
      <w:lvlJc w:val="left"/>
    </w:lvl>
  </w:abstractNum>
  <w:abstractNum w:abstractNumId="5" w15:restartNumberingAfterBreak="0">
    <w:nsid w:val="15157A8D"/>
    <w:multiLevelType w:val="hybridMultilevel"/>
    <w:tmpl w:val="1FCE678C"/>
    <w:lvl w:ilvl="0" w:tplc="F3B27E30">
      <w:start w:val="1"/>
      <w:numFmt w:val="bullet"/>
      <w:pStyle w:val="dotpoin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371D10"/>
    <w:multiLevelType w:val="hybridMultilevel"/>
    <w:tmpl w:val="913C2B56"/>
    <w:lvl w:ilvl="0" w:tplc="D3B436FC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428FB"/>
    <w:multiLevelType w:val="hybridMultilevel"/>
    <w:tmpl w:val="2AD0ED6E"/>
    <w:lvl w:ilvl="0" w:tplc="25628EF4">
      <w:start w:val="1"/>
      <w:numFmt w:val="bullet"/>
      <w:pStyle w:val="LineDo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90697"/>
    <w:multiLevelType w:val="hybridMultilevel"/>
    <w:tmpl w:val="617C69AA"/>
    <w:lvl w:ilvl="0" w:tplc="BE72D68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E1073"/>
    <w:multiLevelType w:val="hybridMultilevel"/>
    <w:tmpl w:val="CA14F938"/>
    <w:lvl w:ilvl="0" w:tplc="5DB08FDC">
      <w:start w:val="1"/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="Rubik-Regular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0D07F67"/>
    <w:multiLevelType w:val="multilevel"/>
    <w:tmpl w:val="B7108F88"/>
    <w:lvl w:ilvl="0">
      <w:start w:val="1"/>
      <w:numFmt w:val="decimal"/>
      <w:pStyle w:val="NumberList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8C1828"/>
    <w:multiLevelType w:val="multilevel"/>
    <w:tmpl w:val="902EB9E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6804AF"/>
        <w:u w:color="4472C4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461E5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838C2"/>
    <w:multiLevelType w:val="hybridMultilevel"/>
    <w:tmpl w:val="71D6C1D8"/>
    <w:lvl w:ilvl="0" w:tplc="1BCCC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270CB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10DD9"/>
    <w:multiLevelType w:val="hybridMultilevel"/>
    <w:tmpl w:val="402C36FE"/>
    <w:lvl w:ilvl="0" w:tplc="0FF2FC10">
      <w:start w:val="1"/>
      <w:numFmt w:val="decimal"/>
      <w:pStyle w:val="Style4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86E01"/>
    <w:multiLevelType w:val="hybridMultilevel"/>
    <w:tmpl w:val="BFC0AF60"/>
    <w:lvl w:ilvl="0" w:tplc="711CD328">
      <w:start w:val="2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5717B3"/>
    <w:multiLevelType w:val="multilevel"/>
    <w:tmpl w:val="8DF2EA54"/>
    <w:lvl w:ilvl="0">
      <w:start w:val="1"/>
      <w:numFmt w:val="bullet"/>
      <w:pStyle w:val="DotPoint0"/>
      <w:lvlText w:val=""/>
      <w:lvlJc w:val="left"/>
      <w:pPr>
        <w:ind w:left="717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87F212D"/>
    <w:multiLevelType w:val="multilevel"/>
    <w:tmpl w:val="F7C0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B8B1325"/>
    <w:multiLevelType w:val="hybridMultilevel"/>
    <w:tmpl w:val="29C246A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41E31"/>
    <w:multiLevelType w:val="hybridMultilevel"/>
    <w:tmpl w:val="80EC58E2"/>
    <w:lvl w:ilvl="0" w:tplc="D01A17F0">
      <w:start w:val="1"/>
      <w:numFmt w:val="bullet"/>
      <w:pStyle w:val="DotPoint2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6252BC2"/>
    <w:multiLevelType w:val="multilevel"/>
    <w:tmpl w:val="C042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250D1C"/>
    <w:multiLevelType w:val="hybridMultilevel"/>
    <w:tmpl w:val="16087486"/>
    <w:lvl w:ilvl="0" w:tplc="9CFC16C6">
      <w:start w:val="1"/>
      <w:numFmt w:val="decimal"/>
      <w:pStyle w:val="BoldNumberList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E961988"/>
    <w:multiLevelType w:val="hybridMultilevel"/>
    <w:tmpl w:val="41887BCC"/>
    <w:lvl w:ilvl="0" w:tplc="E5A8ED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6888904">
    <w:abstractNumId w:val="11"/>
  </w:num>
  <w:num w:numId="2" w16cid:durableId="1114248182">
    <w:abstractNumId w:val="19"/>
  </w:num>
  <w:num w:numId="3" w16cid:durableId="1475021706">
    <w:abstractNumId w:val="4"/>
  </w:num>
  <w:num w:numId="4" w16cid:durableId="1218315988">
    <w:abstractNumId w:val="5"/>
  </w:num>
  <w:num w:numId="5" w16cid:durableId="1424760993">
    <w:abstractNumId w:val="12"/>
  </w:num>
  <w:num w:numId="6" w16cid:durableId="1658416619">
    <w:abstractNumId w:val="6"/>
  </w:num>
  <w:num w:numId="7" w16cid:durableId="21324687">
    <w:abstractNumId w:val="17"/>
  </w:num>
  <w:num w:numId="8" w16cid:durableId="62221903">
    <w:abstractNumId w:val="15"/>
  </w:num>
  <w:num w:numId="9" w16cid:durableId="1508522037">
    <w:abstractNumId w:val="2"/>
  </w:num>
  <w:num w:numId="10" w16cid:durableId="2007977669">
    <w:abstractNumId w:val="14"/>
  </w:num>
  <w:num w:numId="11" w16cid:durableId="888345783">
    <w:abstractNumId w:val="13"/>
  </w:num>
  <w:num w:numId="12" w16cid:durableId="81538397">
    <w:abstractNumId w:val="10"/>
  </w:num>
  <w:num w:numId="13" w16cid:durableId="1630014388">
    <w:abstractNumId w:val="21"/>
  </w:num>
  <w:num w:numId="14" w16cid:durableId="1561793265">
    <w:abstractNumId w:val="16"/>
  </w:num>
  <w:num w:numId="15" w16cid:durableId="1724013877">
    <w:abstractNumId w:val="1"/>
  </w:num>
  <w:num w:numId="16" w16cid:durableId="820125051">
    <w:abstractNumId w:val="0"/>
  </w:num>
  <w:num w:numId="17" w16cid:durableId="161432103">
    <w:abstractNumId w:val="8"/>
  </w:num>
  <w:num w:numId="18" w16cid:durableId="896939340">
    <w:abstractNumId w:val="18"/>
  </w:num>
  <w:num w:numId="19" w16cid:durableId="1000893056">
    <w:abstractNumId w:val="20"/>
  </w:num>
  <w:num w:numId="20" w16cid:durableId="594821071">
    <w:abstractNumId w:val="7"/>
  </w:num>
  <w:num w:numId="21" w16cid:durableId="1111585203">
    <w:abstractNumId w:val="9"/>
  </w:num>
  <w:num w:numId="22" w16cid:durableId="9919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NbA0MTA3NzIzNLdU0lEKTi0uzszPAykwrQUAhiftcSwAAAA="/>
  </w:docVars>
  <w:rsids>
    <w:rsidRoot w:val="004B48E2"/>
    <w:rsid w:val="0001760A"/>
    <w:rsid w:val="00032C7E"/>
    <w:rsid w:val="00041ABD"/>
    <w:rsid w:val="00070A6D"/>
    <w:rsid w:val="0008011B"/>
    <w:rsid w:val="000834FF"/>
    <w:rsid w:val="000A577C"/>
    <w:rsid w:val="000E4FD7"/>
    <w:rsid w:val="001071A9"/>
    <w:rsid w:val="001358A0"/>
    <w:rsid w:val="00142BFF"/>
    <w:rsid w:val="00154C47"/>
    <w:rsid w:val="00194E9F"/>
    <w:rsid w:val="001A56BC"/>
    <w:rsid w:val="001A63A6"/>
    <w:rsid w:val="001F3D83"/>
    <w:rsid w:val="001F56E6"/>
    <w:rsid w:val="00202A6B"/>
    <w:rsid w:val="00207828"/>
    <w:rsid w:val="00214CE8"/>
    <w:rsid w:val="002421E5"/>
    <w:rsid w:val="00256A85"/>
    <w:rsid w:val="00274FB5"/>
    <w:rsid w:val="00275701"/>
    <w:rsid w:val="00295EA9"/>
    <w:rsid w:val="002C3617"/>
    <w:rsid w:val="002F26ED"/>
    <w:rsid w:val="0033407B"/>
    <w:rsid w:val="0038703D"/>
    <w:rsid w:val="003D5E63"/>
    <w:rsid w:val="003E5FDB"/>
    <w:rsid w:val="00403CF3"/>
    <w:rsid w:val="004412E3"/>
    <w:rsid w:val="0045257A"/>
    <w:rsid w:val="004628F3"/>
    <w:rsid w:val="00483999"/>
    <w:rsid w:val="00490819"/>
    <w:rsid w:val="004A3785"/>
    <w:rsid w:val="004A4374"/>
    <w:rsid w:val="004B2370"/>
    <w:rsid w:val="004B48E2"/>
    <w:rsid w:val="00502951"/>
    <w:rsid w:val="00554416"/>
    <w:rsid w:val="00596E7E"/>
    <w:rsid w:val="005C6643"/>
    <w:rsid w:val="005D14F8"/>
    <w:rsid w:val="006372BD"/>
    <w:rsid w:val="00663006"/>
    <w:rsid w:val="00667A0A"/>
    <w:rsid w:val="006B1235"/>
    <w:rsid w:val="006C1CC3"/>
    <w:rsid w:val="006C501F"/>
    <w:rsid w:val="007171D2"/>
    <w:rsid w:val="00770E12"/>
    <w:rsid w:val="00786EFE"/>
    <w:rsid w:val="0079218E"/>
    <w:rsid w:val="007B2648"/>
    <w:rsid w:val="007C4672"/>
    <w:rsid w:val="007F4581"/>
    <w:rsid w:val="00821C55"/>
    <w:rsid w:val="00822B5C"/>
    <w:rsid w:val="008654E3"/>
    <w:rsid w:val="00896DC1"/>
    <w:rsid w:val="008B1673"/>
    <w:rsid w:val="008D539D"/>
    <w:rsid w:val="009126B4"/>
    <w:rsid w:val="00931BD4"/>
    <w:rsid w:val="009350F4"/>
    <w:rsid w:val="00936FAA"/>
    <w:rsid w:val="00946E57"/>
    <w:rsid w:val="00982602"/>
    <w:rsid w:val="009E2C4A"/>
    <w:rsid w:val="00A1423B"/>
    <w:rsid w:val="00A14EAD"/>
    <w:rsid w:val="00A360D4"/>
    <w:rsid w:val="00A461C7"/>
    <w:rsid w:val="00A62DDC"/>
    <w:rsid w:val="00A75D34"/>
    <w:rsid w:val="00A8460D"/>
    <w:rsid w:val="00AC640A"/>
    <w:rsid w:val="00AF39BE"/>
    <w:rsid w:val="00B228DE"/>
    <w:rsid w:val="00B33144"/>
    <w:rsid w:val="00B6654B"/>
    <w:rsid w:val="00BB5B3C"/>
    <w:rsid w:val="00BC33F3"/>
    <w:rsid w:val="00BC57C5"/>
    <w:rsid w:val="00BE0F84"/>
    <w:rsid w:val="00BF6944"/>
    <w:rsid w:val="00C21DA6"/>
    <w:rsid w:val="00C450DF"/>
    <w:rsid w:val="00C852C8"/>
    <w:rsid w:val="00CD1224"/>
    <w:rsid w:val="00CD2A57"/>
    <w:rsid w:val="00CE7288"/>
    <w:rsid w:val="00D2155A"/>
    <w:rsid w:val="00D37BE9"/>
    <w:rsid w:val="00D5799B"/>
    <w:rsid w:val="00D71937"/>
    <w:rsid w:val="00D740B9"/>
    <w:rsid w:val="00D779C5"/>
    <w:rsid w:val="00D86603"/>
    <w:rsid w:val="00DC2D02"/>
    <w:rsid w:val="00DE5B5C"/>
    <w:rsid w:val="00E312EA"/>
    <w:rsid w:val="00E37FD2"/>
    <w:rsid w:val="00E43EF2"/>
    <w:rsid w:val="00E95B90"/>
    <w:rsid w:val="00E9706B"/>
    <w:rsid w:val="00E97F3A"/>
    <w:rsid w:val="00EA052D"/>
    <w:rsid w:val="00EE2D07"/>
    <w:rsid w:val="00F74FD6"/>
    <w:rsid w:val="00F94227"/>
    <w:rsid w:val="00FC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93D95"/>
  <w15:chartTrackingRefBased/>
  <w15:docId w15:val="{C93D416F-7ED7-4BA1-8827-557B65CF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 - COPY"/>
    <w:qFormat/>
    <w:rsid w:val="002C3617"/>
    <w:pPr>
      <w:spacing w:before="60" w:after="60"/>
    </w:pPr>
    <w:rPr>
      <w:rFonts w:ascii="Century Gothic" w:hAnsi="Century Gothic"/>
      <w:sz w:val="22"/>
    </w:rPr>
  </w:style>
  <w:style w:type="paragraph" w:styleId="Heading1">
    <w:name w:val="heading 1"/>
    <w:basedOn w:val="Normal"/>
    <w:next w:val="Normal"/>
    <w:link w:val="Heading1Char"/>
    <w:uiPriority w:val="9"/>
    <w:rsid w:val="002C3617"/>
    <w:pPr>
      <w:keepNext/>
      <w:keepLines/>
      <w:pBdr>
        <w:bottom w:val="single" w:sz="24" w:space="4" w:color="7AB9DE"/>
      </w:pBdr>
      <w:spacing w:before="360" w:line="288" w:lineRule="auto"/>
      <w:outlineLvl w:val="0"/>
    </w:pPr>
    <w:rPr>
      <w:rFonts w:asciiTheme="majorHAnsi" w:eastAsiaTheme="majorEastAsia" w:hAnsiTheme="majorHAnsi" w:cstheme="majorBidi"/>
      <w:b/>
      <w:color w:val="97C35A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8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rsid w:val="002C3617"/>
    <w:pPr>
      <w:numPr>
        <w:numId w:val="1"/>
      </w:numPr>
      <w:spacing w:line="276" w:lineRule="auto"/>
    </w:pPr>
    <w:rPr>
      <w:rFonts w:eastAsia="MS Mincho"/>
      <w:szCs w:val="22"/>
      <w:lang w:val="en-US"/>
    </w:rPr>
  </w:style>
  <w:style w:type="paragraph" w:styleId="ListNumber2">
    <w:name w:val="List Number 2"/>
    <w:basedOn w:val="Normal"/>
    <w:autoRedefine/>
    <w:uiPriority w:val="99"/>
    <w:rsid w:val="002C3617"/>
    <w:pPr>
      <w:numPr>
        <w:ilvl w:val="1"/>
        <w:numId w:val="1"/>
      </w:numPr>
      <w:spacing w:line="271" w:lineRule="auto"/>
    </w:pPr>
    <w:rPr>
      <w:rFonts w:asciiTheme="minorHAnsi" w:eastAsia="MS Mincho" w:hAnsiTheme="minorHAnsi"/>
      <w:szCs w:val="22"/>
      <w:lang w:val="en-US"/>
    </w:rPr>
  </w:style>
  <w:style w:type="paragraph" w:customStyle="1" w:styleId="Checkbox">
    <w:name w:val="Checkbox"/>
    <w:basedOn w:val="Normal"/>
    <w:autoRedefine/>
    <w:qFormat/>
    <w:rsid w:val="008D539D"/>
    <w:rPr>
      <w:rFonts w:ascii="Rubik Light" w:hAnsi="Rubik Light"/>
      <w:color w:val="595959" w:themeColor="text1" w:themeTint="A6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A57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C361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3617"/>
    <w:rPr>
      <w:rFonts w:ascii="Century Gothic" w:hAnsi="Century Gothic"/>
      <w:sz w:val="22"/>
    </w:rPr>
  </w:style>
  <w:style w:type="paragraph" w:styleId="Footer">
    <w:name w:val="footer"/>
    <w:basedOn w:val="Normal"/>
    <w:link w:val="FooterChar"/>
    <w:uiPriority w:val="99"/>
    <w:unhideWhenUsed/>
    <w:rsid w:val="002C361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C3617"/>
    <w:rPr>
      <w:rFonts w:ascii="Century Gothic" w:hAnsi="Century Gothic"/>
      <w:sz w:val="2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C3617"/>
    <w:pPr>
      <w:spacing w:after="0"/>
      <w:contextualSpacing/>
      <w:jc w:val="center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617"/>
    <w:rPr>
      <w:rFonts w:ascii="Century Gothic" w:eastAsiaTheme="majorEastAsia" w:hAnsi="Century Gothic" w:cstheme="majorBidi"/>
      <w:bCs/>
      <w:spacing w:val="-10"/>
      <w:kern w:val="28"/>
      <w:sz w:val="40"/>
      <w:szCs w:val="56"/>
    </w:rPr>
  </w:style>
  <w:style w:type="paragraph" w:customStyle="1" w:styleId="Bold">
    <w:name w:val="Bold"/>
    <w:basedOn w:val="Normal"/>
    <w:qFormat/>
    <w:rsid w:val="00BF6944"/>
    <w:pPr>
      <w:contextualSpacing/>
    </w:pPr>
    <w:rPr>
      <w:rFonts w:ascii="ZillaSlab-SemiBold" w:hAnsi="ZillaSlab-SemiBold" w:cs="ZillaSlab-SemiBold"/>
      <w:b/>
      <w:bCs/>
      <w:szCs w:val="22"/>
    </w:rPr>
  </w:style>
  <w:style w:type="paragraph" w:customStyle="1" w:styleId="linedotpoint">
    <w:name w:val="line dot point"/>
    <w:basedOn w:val="Normal"/>
    <w:qFormat/>
    <w:rsid w:val="00BF6944"/>
    <w:pPr>
      <w:numPr>
        <w:ilvl w:val="4"/>
        <w:numId w:val="3"/>
      </w:numPr>
      <w:tabs>
        <w:tab w:val="left" w:pos="1140"/>
      </w:tabs>
      <w:contextualSpacing/>
    </w:pPr>
    <w:rPr>
      <w:rFonts w:ascii="Calibri" w:eastAsia="Arial" w:hAnsi="Calibri" w:cstheme="minorHAnsi"/>
      <w:lang w:eastAsia="en-AU"/>
    </w:rPr>
  </w:style>
  <w:style w:type="paragraph" w:customStyle="1" w:styleId="dotpoint">
    <w:name w:val="dot point"/>
    <w:basedOn w:val="Normal"/>
    <w:qFormat/>
    <w:rsid w:val="00BF6944"/>
    <w:pPr>
      <w:numPr>
        <w:numId w:val="4"/>
      </w:numPr>
      <w:jc w:val="both"/>
    </w:pPr>
    <w:rPr>
      <w:rFonts w:ascii="Symbol" w:hAnsi="Symbol"/>
      <w:sz w:val="18"/>
      <w:szCs w:val="18"/>
      <w:u w:color="000000"/>
    </w:rPr>
  </w:style>
  <w:style w:type="paragraph" w:customStyle="1" w:styleId="Style1">
    <w:name w:val="Style1"/>
    <w:basedOn w:val="Heading1"/>
    <w:link w:val="Style1Char"/>
    <w:autoRedefine/>
    <w:qFormat/>
    <w:rsid w:val="002C3617"/>
    <w:pPr>
      <w:pBdr>
        <w:bottom w:val="none" w:sz="0" w:space="0" w:color="auto"/>
      </w:pBd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40" w:after="80" w:line="240" w:lineRule="auto"/>
    </w:pPr>
    <w:rPr>
      <w:rFonts w:ascii="Century Gothic" w:hAnsi="Century Gothic" w:cs="Times New Roman (Headings CS)"/>
      <w:color w:val="6D3FBD"/>
      <w:sz w:val="28"/>
      <w:szCs w:val="28"/>
      <w:lang w:val="en-GB"/>
    </w:rPr>
  </w:style>
  <w:style w:type="paragraph" w:customStyle="1" w:styleId="Style2">
    <w:name w:val="Style2"/>
    <w:basedOn w:val="Normal"/>
    <w:link w:val="Style2Char"/>
    <w:qFormat/>
    <w:rsid w:val="002C3617"/>
    <w:pPr>
      <w:spacing w:before="240" w:after="120"/>
    </w:pPr>
    <w:rPr>
      <w:b/>
      <w:color w:val="8FC85E"/>
      <w:sz w:val="24"/>
      <w:szCs w:val="28"/>
    </w:rPr>
  </w:style>
  <w:style w:type="paragraph" w:customStyle="1" w:styleId="Style3">
    <w:name w:val="Style3"/>
    <w:basedOn w:val="Normal"/>
    <w:link w:val="Style3Char"/>
    <w:qFormat/>
    <w:rsid w:val="002C3617"/>
    <w:pPr>
      <w:spacing w:before="240" w:after="80"/>
      <w:outlineLvl w:val="2"/>
    </w:pPr>
    <w:rPr>
      <w:bCs/>
      <w:szCs w:val="22"/>
      <w:u w:val="single"/>
    </w:rPr>
  </w:style>
  <w:style w:type="paragraph" w:customStyle="1" w:styleId="Normal1">
    <w:name w:val="Normal1"/>
    <w:basedOn w:val="Normal"/>
    <w:autoRedefine/>
    <w:qFormat/>
    <w:rsid w:val="00BF6944"/>
    <w:pPr>
      <w:spacing w:after="120"/>
    </w:pPr>
    <w:rPr>
      <w:color w:val="000000" w:themeColor="text1"/>
    </w:rPr>
  </w:style>
  <w:style w:type="paragraph" w:styleId="ListParagraph">
    <w:name w:val="List Paragraph"/>
    <w:basedOn w:val="Normal"/>
    <w:link w:val="ListParagraphChar"/>
    <w:uiPriority w:val="34"/>
    <w:rsid w:val="002C3617"/>
    <w:pPr>
      <w:ind w:left="720"/>
      <w:contextualSpacing/>
    </w:pPr>
  </w:style>
  <w:style w:type="paragraph" w:customStyle="1" w:styleId="DotPoint0">
    <w:name w:val="Dot Point"/>
    <w:basedOn w:val="Normal"/>
    <w:link w:val="DotPointChar"/>
    <w:autoRedefine/>
    <w:qFormat/>
    <w:rsid w:val="002C3617"/>
    <w:pPr>
      <w:numPr>
        <w:numId w:val="8"/>
      </w:numPr>
      <w:spacing w:line="259" w:lineRule="auto"/>
      <w:ind w:left="714" w:hanging="357"/>
    </w:pPr>
    <w:rPr>
      <w:rFonts w:cs="Rubik-Regular"/>
      <w:szCs w:val="22"/>
      <w:lang w:val="en-GB"/>
    </w:rPr>
  </w:style>
  <w:style w:type="paragraph" w:customStyle="1" w:styleId="DotPoint2">
    <w:name w:val="Dot Point 2"/>
    <w:basedOn w:val="Normal"/>
    <w:autoRedefine/>
    <w:qFormat/>
    <w:rsid w:val="002C3617"/>
    <w:pPr>
      <w:numPr>
        <w:numId w:val="18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1071" w:hanging="357"/>
    </w:pPr>
    <w:rPr>
      <w:rFonts w:cs="Rubik-Regular"/>
      <w:color w:val="000000"/>
      <w:lang w:val="en-GB"/>
    </w:rPr>
  </w:style>
  <w:style w:type="paragraph" w:customStyle="1" w:styleId="Numberlist">
    <w:name w:val="Number list"/>
    <w:autoRedefine/>
    <w:qFormat/>
    <w:rsid w:val="002C3617"/>
    <w:pPr>
      <w:numPr>
        <w:numId w:val="6"/>
      </w:numPr>
      <w:autoSpaceDE w:val="0"/>
      <w:autoSpaceDN w:val="0"/>
      <w:adjustRightInd w:val="0"/>
      <w:spacing w:before="60" w:after="60"/>
      <w:ind w:left="714" w:hanging="357"/>
    </w:pPr>
    <w:rPr>
      <w:rFonts w:ascii="Century Gothic" w:hAnsi="Century Gothic" w:cs="Rubik-Regular"/>
      <w:color w:val="000000" w:themeColor="text1"/>
      <w:sz w:val="22"/>
      <w:lang w:val="en-GB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3617"/>
    <w:pPr>
      <w:pBdr>
        <w:top w:val="single" w:sz="4" w:space="10" w:color="6D3FBD"/>
        <w:bottom w:val="single" w:sz="4" w:space="10" w:color="6D3FBD"/>
      </w:pBdr>
      <w:spacing w:before="360" w:after="360" w:line="360" w:lineRule="auto"/>
      <w:ind w:left="864" w:right="864"/>
      <w:jc w:val="center"/>
    </w:pPr>
    <w:rPr>
      <w:rFonts w:cs="Calibri Light"/>
      <w:sz w:val="18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617"/>
    <w:rPr>
      <w:rFonts w:ascii="Century Gothic" w:hAnsi="Century Gothic" w:cs="Calibri Light"/>
      <w:sz w:val="18"/>
      <w:szCs w:val="18"/>
    </w:rPr>
  </w:style>
  <w:style w:type="paragraph" w:customStyle="1" w:styleId="Normal1bold">
    <w:name w:val="Normal1 bold"/>
    <w:basedOn w:val="Normal1"/>
    <w:autoRedefine/>
    <w:qFormat/>
    <w:rsid w:val="00BF694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C3617"/>
    <w:rPr>
      <w:rFonts w:asciiTheme="majorHAnsi" w:eastAsiaTheme="majorEastAsia" w:hAnsiTheme="majorHAnsi" w:cstheme="majorBidi"/>
      <w:b/>
      <w:color w:val="97C35A"/>
      <w:sz w:val="36"/>
      <w:szCs w:val="32"/>
    </w:rPr>
  </w:style>
  <w:style w:type="character" w:customStyle="1" w:styleId="DotPointChar">
    <w:name w:val="Dot Point Char"/>
    <w:basedOn w:val="DefaultParagraphFont"/>
    <w:link w:val="DotPoint0"/>
    <w:rsid w:val="002C3617"/>
    <w:rPr>
      <w:rFonts w:ascii="Century Gothic" w:hAnsi="Century Gothic" w:cs="Rubik-Regular"/>
      <w:sz w:val="22"/>
      <w:szCs w:val="22"/>
      <w:lang w:val="en-GB"/>
    </w:rPr>
  </w:style>
  <w:style w:type="character" w:customStyle="1" w:styleId="Style1Char">
    <w:name w:val="Style1 Char"/>
    <w:basedOn w:val="DefaultParagraphFont"/>
    <w:link w:val="Style1"/>
    <w:rsid w:val="002C3617"/>
    <w:rPr>
      <w:rFonts w:ascii="Century Gothic" w:eastAsiaTheme="majorEastAsia" w:hAnsi="Century Gothic" w:cs="Times New Roman (Headings CS)"/>
      <w:b/>
      <w:color w:val="6D3FBD"/>
      <w:sz w:val="28"/>
      <w:szCs w:val="28"/>
      <w:lang w:val="en-GB"/>
    </w:rPr>
  </w:style>
  <w:style w:type="character" w:customStyle="1" w:styleId="Style2Char">
    <w:name w:val="Style2 Char"/>
    <w:basedOn w:val="DefaultParagraphFont"/>
    <w:link w:val="Style2"/>
    <w:rsid w:val="002C3617"/>
    <w:rPr>
      <w:rFonts w:ascii="Century Gothic" w:hAnsi="Century Gothic"/>
      <w:b/>
      <w:color w:val="8FC85E"/>
      <w:szCs w:val="28"/>
    </w:rPr>
  </w:style>
  <w:style w:type="character" w:customStyle="1" w:styleId="Style3Char">
    <w:name w:val="Style3 Char"/>
    <w:basedOn w:val="DefaultParagraphFont"/>
    <w:link w:val="Style3"/>
    <w:rsid w:val="002C3617"/>
    <w:rPr>
      <w:rFonts w:ascii="Century Gothic" w:hAnsi="Century Gothic"/>
      <w:bCs/>
      <w:sz w:val="22"/>
      <w:szCs w:val="22"/>
      <w:u w:val="single"/>
    </w:rPr>
  </w:style>
  <w:style w:type="paragraph" w:customStyle="1" w:styleId="Style4">
    <w:name w:val="Style4"/>
    <w:basedOn w:val="ListParagraph"/>
    <w:link w:val="Style4Char"/>
    <w:rsid w:val="002C3617"/>
    <w:pPr>
      <w:numPr>
        <w:numId w:val="11"/>
      </w:numPr>
      <w:ind w:left="1077" w:hanging="357"/>
      <w:contextualSpacing w:val="0"/>
    </w:pPr>
  </w:style>
  <w:style w:type="character" w:customStyle="1" w:styleId="Style4Char">
    <w:name w:val="Style4 Char"/>
    <w:basedOn w:val="DefaultParagraphFont"/>
    <w:link w:val="Style4"/>
    <w:rsid w:val="002C3617"/>
    <w:rPr>
      <w:rFonts w:ascii="Century Gothic" w:hAnsi="Century Gothic"/>
      <w:sz w:val="22"/>
    </w:rPr>
  </w:style>
  <w:style w:type="paragraph" w:customStyle="1" w:styleId="NumberList0">
    <w:name w:val="Number List"/>
    <w:basedOn w:val="ListParagraph"/>
    <w:link w:val="NumberListChar"/>
    <w:rsid w:val="002C3617"/>
    <w:pPr>
      <w:numPr>
        <w:numId w:val="12"/>
      </w:numPr>
      <w:ind w:left="714" w:hanging="357"/>
    </w:pPr>
  </w:style>
  <w:style w:type="character" w:customStyle="1" w:styleId="NumberListChar">
    <w:name w:val="Number List Char"/>
    <w:basedOn w:val="DefaultParagraphFont"/>
    <w:link w:val="NumberList0"/>
    <w:rsid w:val="002C3617"/>
    <w:rPr>
      <w:rFonts w:ascii="Century Gothic" w:hAnsi="Century Gothic"/>
      <w:sz w:val="22"/>
    </w:rPr>
  </w:style>
  <w:style w:type="paragraph" w:customStyle="1" w:styleId="Title1">
    <w:name w:val="Title1"/>
    <w:basedOn w:val="Title"/>
    <w:autoRedefine/>
    <w:rsid w:val="002C3617"/>
    <w:pPr>
      <w:spacing w:after="60"/>
    </w:pPr>
    <w:rPr>
      <w:rFonts w:ascii="Gotham Light" w:hAnsi="Gotham Light"/>
      <w:noProof/>
    </w:rPr>
  </w:style>
  <w:style w:type="paragraph" w:customStyle="1" w:styleId="style20">
    <w:name w:val="style 2"/>
    <w:basedOn w:val="Normal"/>
    <w:rsid w:val="002C3617"/>
    <w:rPr>
      <w:rFonts w:eastAsia="Calibri" w:cs="Calibri Light"/>
      <w:b/>
      <w:color w:val="F1CA46"/>
      <w:sz w:val="28"/>
      <w:szCs w:val="28"/>
    </w:rPr>
  </w:style>
  <w:style w:type="paragraph" w:customStyle="1" w:styleId="BoldNumberList">
    <w:name w:val="Bold Number List"/>
    <w:basedOn w:val="ListParagraph"/>
    <w:link w:val="BoldNumberListChar"/>
    <w:qFormat/>
    <w:rsid w:val="002C3617"/>
    <w:pPr>
      <w:numPr>
        <w:numId w:val="19"/>
      </w:numPr>
      <w:tabs>
        <w:tab w:val="num" w:pos="1440"/>
      </w:tabs>
    </w:pPr>
    <w:rPr>
      <w:b/>
      <w:bCs/>
      <w:sz w:val="32"/>
      <w:szCs w:val="40"/>
    </w:rPr>
  </w:style>
  <w:style w:type="character" w:customStyle="1" w:styleId="BoldNumberListChar">
    <w:name w:val="Bold Number List Char"/>
    <w:basedOn w:val="DefaultParagraphFont"/>
    <w:link w:val="BoldNumberList"/>
    <w:rsid w:val="002C3617"/>
    <w:rPr>
      <w:rFonts w:ascii="Century Gothic" w:hAnsi="Century Gothic"/>
      <w:b/>
      <w:bCs/>
      <w:sz w:val="32"/>
      <w:szCs w:val="40"/>
    </w:rPr>
  </w:style>
  <w:style w:type="paragraph" w:customStyle="1" w:styleId="LineDot">
    <w:name w:val="Line Dot"/>
    <w:basedOn w:val="ListParagraph"/>
    <w:link w:val="LineDotChar"/>
    <w:qFormat/>
    <w:rsid w:val="002C3617"/>
    <w:pPr>
      <w:numPr>
        <w:numId w:val="20"/>
      </w:numPr>
      <w:ind w:left="714" w:hanging="357"/>
      <w:contextualSpacing w:val="0"/>
    </w:pPr>
    <w:rPr>
      <w:lang w:val="en-US"/>
    </w:rPr>
  </w:style>
  <w:style w:type="paragraph" w:customStyle="1" w:styleId="TitleWP">
    <w:name w:val="Title WP"/>
    <w:link w:val="TitleWPChar"/>
    <w:qFormat/>
    <w:rsid w:val="002C3617"/>
    <w:pPr>
      <w:spacing w:after="160" w:line="259" w:lineRule="auto"/>
      <w:jc w:val="center"/>
    </w:pPr>
    <w:rPr>
      <w:rFonts w:ascii="Century Gothic" w:eastAsiaTheme="majorEastAsia" w:hAnsi="Century Gothic" w:cstheme="majorBidi"/>
      <w:bCs/>
      <w:spacing w:val="-10"/>
      <w:kern w:val="28"/>
      <w:sz w:val="40"/>
      <w:szCs w:val="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3617"/>
    <w:rPr>
      <w:rFonts w:ascii="Century Gothic" w:hAnsi="Century Gothic"/>
      <w:sz w:val="22"/>
    </w:rPr>
  </w:style>
  <w:style w:type="character" w:customStyle="1" w:styleId="LineDotChar">
    <w:name w:val="Line Dot Char"/>
    <w:basedOn w:val="ListParagraphChar"/>
    <w:link w:val="LineDot"/>
    <w:rsid w:val="002C3617"/>
    <w:rPr>
      <w:rFonts w:ascii="Century Gothic" w:hAnsi="Century Gothic"/>
      <w:sz w:val="22"/>
      <w:lang w:val="en-US"/>
    </w:rPr>
  </w:style>
  <w:style w:type="character" w:customStyle="1" w:styleId="TitleWPChar">
    <w:name w:val="Title WP Char"/>
    <w:basedOn w:val="DefaultParagraphFont"/>
    <w:link w:val="TitleWP"/>
    <w:rsid w:val="002C3617"/>
    <w:rPr>
      <w:rFonts w:ascii="Century Gothic" w:eastAsiaTheme="majorEastAsia" w:hAnsi="Century Gothic" w:cstheme="majorBidi"/>
      <w:bCs/>
      <w:spacing w:val="-10"/>
      <w:kern w:val="28"/>
      <w:sz w:val="40"/>
      <w:szCs w:val="56"/>
    </w:rPr>
  </w:style>
  <w:style w:type="paragraph" w:customStyle="1" w:styleId="DotPointDash">
    <w:name w:val="Dot Point Dash"/>
    <w:basedOn w:val="DotPoint0"/>
    <w:link w:val="DotPointDashChar"/>
    <w:rsid w:val="002C3617"/>
    <w:pPr>
      <w:numPr>
        <w:numId w:val="22"/>
      </w:numPr>
      <w:spacing w:line="360" w:lineRule="auto"/>
      <w:ind w:left="1800"/>
    </w:pPr>
  </w:style>
  <w:style w:type="character" w:customStyle="1" w:styleId="DotPointDashChar">
    <w:name w:val="Dot Point Dash Char"/>
    <w:basedOn w:val="DotPointChar"/>
    <w:link w:val="DotPointDash"/>
    <w:rsid w:val="002C3617"/>
    <w:rPr>
      <w:rFonts w:ascii="Century Gothic" w:hAnsi="Century Gothic" w:cs="Rubik-Regular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My%20Own%20VA%20Team%20Folder%20(copy)\My%20Own%20VA\MoVA_Clients\MoVA_Sherri%20Makepeace\DOCUMENTS\2021\Decent%20Care\INITIAL%20INSTRUCTION\D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6083-8033-4C1E-ADB6-EECD6B509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DC-template</Template>
  <TotalTime>6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YOUNG</dc:creator>
  <cp:keywords/>
  <dc:description/>
  <cp:lastModifiedBy>Katie Young</cp:lastModifiedBy>
  <cp:revision>39</cp:revision>
  <dcterms:created xsi:type="dcterms:W3CDTF">2021-11-25T02:47:00Z</dcterms:created>
  <dcterms:modified xsi:type="dcterms:W3CDTF">2022-06-09T00:00:00Z</dcterms:modified>
</cp:coreProperties>
</file>