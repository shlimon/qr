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80AC" w14:textId="051E742B" w:rsidR="00C374D5" w:rsidRDefault="00927582" w:rsidP="00927582">
      <w:pPr>
        <w:pStyle w:val="Title"/>
        <w:rPr>
          <w:lang w:val="en-US"/>
        </w:rPr>
      </w:pPr>
      <w:r>
        <w:rPr>
          <w:lang w:val="en-US"/>
        </w:rPr>
        <w:t xml:space="preserve">Weekly Meal Planner- </w:t>
      </w:r>
    </w:p>
    <w:p w14:paraId="3A42CE00" w14:textId="718DF447" w:rsidR="00F4747E" w:rsidRPr="00F4747E" w:rsidRDefault="00F4747E" w:rsidP="00F4747E">
      <w:pPr>
        <w:pStyle w:val="TitleWP"/>
        <w:rPr>
          <w:sz w:val="18"/>
          <w:szCs w:val="18"/>
          <w:lang w:val="en-US"/>
        </w:rPr>
      </w:pPr>
      <w:r w:rsidRPr="009101D4">
        <w:rPr>
          <w:caps/>
          <w:sz w:val="18"/>
          <w:szCs w:val="18"/>
          <w:lang w:val="en-US"/>
        </w:rPr>
        <w:t>Please indicate</w:t>
      </w:r>
      <w:r w:rsidRPr="009101D4">
        <w:rPr>
          <w:sz w:val="18"/>
          <w:szCs w:val="18"/>
          <w:lang w:val="en-US"/>
        </w:rPr>
        <w:t xml:space="preserve"> </w:t>
      </w:r>
      <w:r w:rsidRPr="009101D4">
        <w:rPr>
          <w:caps/>
          <w:sz w:val="18"/>
          <w:szCs w:val="18"/>
          <w:lang w:val="en-US"/>
        </w:rPr>
        <w:t>with each meal food</w:t>
      </w:r>
      <w:r w:rsidRPr="009101D4">
        <w:rPr>
          <w:sz w:val="18"/>
          <w:szCs w:val="18"/>
          <w:lang w:val="en-US"/>
        </w:rPr>
        <w:t xml:space="preserve">/ </w:t>
      </w:r>
      <w:r w:rsidRPr="009101D4">
        <w:rPr>
          <w:caps/>
          <w:sz w:val="18"/>
          <w:szCs w:val="18"/>
          <w:lang w:val="en-US"/>
        </w:rPr>
        <w:t>drink texture as per diagram below</w:t>
      </w:r>
    </w:p>
    <w:p w14:paraId="17B9A3BF" w14:textId="76B86C63" w:rsidR="00927582" w:rsidRPr="00927582" w:rsidRDefault="00927582" w:rsidP="00927582">
      <w:pPr>
        <w:rPr>
          <w:lang w:val="en-US"/>
        </w:rPr>
      </w:pPr>
    </w:p>
    <w:tbl>
      <w:tblPr>
        <w:tblStyle w:val="GridTable3-Accent6"/>
        <w:tblW w:w="15665" w:type="dxa"/>
        <w:tblLook w:val="04A0" w:firstRow="1" w:lastRow="0" w:firstColumn="1" w:lastColumn="0" w:noHBand="0" w:noVBand="1"/>
      </w:tblPr>
      <w:tblGrid>
        <w:gridCol w:w="2237"/>
        <w:gridCol w:w="2238"/>
        <w:gridCol w:w="2238"/>
        <w:gridCol w:w="2238"/>
        <w:gridCol w:w="2238"/>
        <w:gridCol w:w="2238"/>
        <w:gridCol w:w="2238"/>
      </w:tblGrid>
      <w:tr w:rsidR="00927582" w14:paraId="0FF0CEC4" w14:textId="77777777" w:rsidTr="005B4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7" w:type="dxa"/>
            <w:tcBorders>
              <w:bottom w:val="single" w:sz="4" w:space="0" w:color="auto"/>
            </w:tcBorders>
            <w:shd w:val="clear" w:color="auto" w:fill="E8F3E1"/>
            <w:vAlign w:val="bottom"/>
          </w:tcPr>
          <w:p w14:paraId="326A0840" w14:textId="555BA4C2" w:rsidR="00927582" w:rsidRDefault="00927582" w:rsidP="009275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Weekday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shd w:val="clear" w:color="auto" w:fill="E8F3E1"/>
            <w:vAlign w:val="bottom"/>
          </w:tcPr>
          <w:p w14:paraId="28CB4B27" w14:textId="44C2A5DB" w:rsidR="00927582" w:rsidRDefault="00927582" w:rsidP="0092758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Breakfast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shd w:val="clear" w:color="auto" w:fill="E8F3E1"/>
            <w:vAlign w:val="bottom"/>
          </w:tcPr>
          <w:p w14:paraId="1A0EF116" w14:textId="4A3B8C4C" w:rsidR="00927582" w:rsidRDefault="00927582" w:rsidP="0092758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Snack 1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shd w:val="clear" w:color="auto" w:fill="E8F3E1"/>
            <w:vAlign w:val="bottom"/>
          </w:tcPr>
          <w:p w14:paraId="4A438B45" w14:textId="78BBDBF6" w:rsidR="00927582" w:rsidRDefault="00927582" w:rsidP="0092758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Lunch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shd w:val="clear" w:color="auto" w:fill="E8F3E1"/>
            <w:vAlign w:val="bottom"/>
          </w:tcPr>
          <w:p w14:paraId="1C42AB56" w14:textId="7D6750E4" w:rsidR="00927582" w:rsidRDefault="00927582" w:rsidP="0092758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Snack 2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shd w:val="clear" w:color="auto" w:fill="E8F3E1"/>
            <w:vAlign w:val="bottom"/>
          </w:tcPr>
          <w:p w14:paraId="44B3D0D8" w14:textId="35126147" w:rsidR="00927582" w:rsidRDefault="00927582" w:rsidP="0092758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Dinner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shd w:val="clear" w:color="auto" w:fill="E8F3E1"/>
            <w:vAlign w:val="bottom"/>
          </w:tcPr>
          <w:p w14:paraId="415FB6B3" w14:textId="7EC59000" w:rsidR="00927582" w:rsidRDefault="00927582" w:rsidP="0092758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Snack 3</w:t>
            </w:r>
          </w:p>
        </w:tc>
      </w:tr>
      <w:tr w:rsidR="00927582" w14:paraId="583F2B4F" w14:textId="77777777" w:rsidTr="005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8F199" w14:textId="37CC78D3" w:rsidR="00927582" w:rsidRDefault="00927582" w:rsidP="009275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Monday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93D7E" w14:textId="77777777" w:rsidR="00927582" w:rsidRDefault="00927582" w:rsidP="0092758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EC7C" w14:textId="77777777" w:rsidR="00927582" w:rsidRDefault="00927582" w:rsidP="0092758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FF20" w14:textId="77777777" w:rsidR="00927582" w:rsidRDefault="00927582" w:rsidP="0092758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63A9" w14:textId="77777777" w:rsidR="00927582" w:rsidRDefault="00927582" w:rsidP="0092758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401C" w14:textId="77777777" w:rsidR="00927582" w:rsidRDefault="00927582" w:rsidP="0092758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0335C" w14:textId="77777777" w:rsidR="00927582" w:rsidRDefault="00927582" w:rsidP="0092758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27582" w14:paraId="5CCC71BB" w14:textId="77777777" w:rsidTr="005B4CC9">
        <w:trPr>
          <w:trHeight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D5C34" w14:textId="3A440208" w:rsidR="00927582" w:rsidRDefault="00927582" w:rsidP="009275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Tuesday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FCF3" w14:textId="77777777" w:rsidR="00927582" w:rsidRDefault="00927582" w:rsidP="0092758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C9C0" w14:textId="77777777" w:rsidR="00927582" w:rsidRDefault="00927582" w:rsidP="0092758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28B91" w14:textId="77777777" w:rsidR="00927582" w:rsidRDefault="00927582" w:rsidP="0092758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F1B9" w14:textId="77777777" w:rsidR="00927582" w:rsidRDefault="00927582" w:rsidP="0092758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61AF4" w14:textId="77777777" w:rsidR="00927582" w:rsidRDefault="00927582" w:rsidP="0092758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C6D4" w14:textId="77777777" w:rsidR="00927582" w:rsidRDefault="00927582" w:rsidP="0092758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27582" w14:paraId="6B510F36" w14:textId="77777777" w:rsidTr="005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3EE0C" w14:textId="0351BF34" w:rsidR="00927582" w:rsidRDefault="00927582" w:rsidP="009275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Wednesday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1768" w14:textId="77777777" w:rsidR="00927582" w:rsidRDefault="00927582" w:rsidP="0092758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EAA7A" w14:textId="77777777" w:rsidR="00927582" w:rsidRDefault="00927582" w:rsidP="0092758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DEEA" w14:textId="77777777" w:rsidR="00927582" w:rsidRDefault="00927582" w:rsidP="0092758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939E" w14:textId="77777777" w:rsidR="00927582" w:rsidRDefault="00927582" w:rsidP="0092758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01B9" w14:textId="77777777" w:rsidR="00927582" w:rsidRDefault="00927582" w:rsidP="0092758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4CA48" w14:textId="77777777" w:rsidR="00927582" w:rsidRDefault="00927582" w:rsidP="0092758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27582" w14:paraId="058C34EF" w14:textId="77777777" w:rsidTr="005B4CC9">
        <w:trPr>
          <w:trHeight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1698E" w14:textId="5E0EBC67" w:rsidR="00927582" w:rsidRDefault="00927582" w:rsidP="009275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Thursday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2575" w14:textId="77777777" w:rsidR="00927582" w:rsidRDefault="00927582" w:rsidP="0092758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CE2D" w14:textId="77777777" w:rsidR="00927582" w:rsidRDefault="00927582" w:rsidP="0092758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A5191" w14:textId="77777777" w:rsidR="00927582" w:rsidRDefault="00927582" w:rsidP="0092758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EA83" w14:textId="77777777" w:rsidR="00927582" w:rsidRDefault="00927582" w:rsidP="0092758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7E55" w14:textId="77777777" w:rsidR="00927582" w:rsidRDefault="00927582" w:rsidP="0092758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3515" w14:textId="77777777" w:rsidR="00927582" w:rsidRDefault="00927582" w:rsidP="0092758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27582" w14:paraId="53E095EF" w14:textId="77777777" w:rsidTr="005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7612E" w14:textId="765EB0E7" w:rsidR="00927582" w:rsidRDefault="00927582" w:rsidP="009275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Friday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0FEE" w14:textId="77777777" w:rsidR="00927582" w:rsidRDefault="00927582" w:rsidP="0092758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7FECB" w14:textId="77777777" w:rsidR="00927582" w:rsidRDefault="00927582" w:rsidP="0092758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89B7" w14:textId="77777777" w:rsidR="00927582" w:rsidRDefault="00927582" w:rsidP="0092758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EE66" w14:textId="77777777" w:rsidR="00927582" w:rsidRDefault="00927582" w:rsidP="0092758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F8C62" w14:textId="77777777" w:rsidR="00927582" w:rsidRDefault="00927582" w:rsidP="0092758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95075" w14:textId="77777777" w:rsidR="00927582" w:rsidRDefault="00927582" w:rsidP="0092758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27582" w14:paraId="19E9B9A1" w14:textId="77777777" w:rsidTr="005B4CC9">
        <w:trPr>
          <w:trHeight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CE35" w14:textId="29B586EE" w:rsidR="00927582" w:rsidRDefault="00927582" w:rsidP="009275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Saturday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C609" w14:textId="77777777" w:rsidR="00927582" w:rsidRDefault="00927582" w:rsidP="0092758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07A2" w14:textId="77777777" w:rsidR="00927582" w:rsidRDefault="00927582" w:rsidP="0092758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ACD0" w14:textId="77777777" w:rsidR="00927582" w:rsidRDefault="00927582" w:rsidP="0092758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9509" w14:textId="77777777" w:rsidR="00927582" w:rsidRDefault="00927582" w:rsidP="0092758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3C49" w14:textId="77777777" w:rsidR="00927582" w:rsidRDefault="00927582" w:rsidP="0092758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70F9" w14:textId="77777777" w:rsidR="00927582" w:rsidRDefault="00927582" w:rsidP="0092758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27582" w14:paraId="6B7772E0" w14:textId="77777777" w:rsidTr="005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19FCF" w14:textId="3406196D" w:rsidR="00927582" w:rsidRDefault="00927582" w:rsidP="009275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Sunday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AD93" w14:textId="77777777" w:rsidR="00927582" w:rsidRDefault="00927582" w:rsidP="0092758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BD763" w14:textId="77777777" w:rsidR="00927582" w:rsidRDefault="00927582" w:rsidP="0092758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DBE4" w14:textId="77777777" w:rsidR="00927582" w:rsidRDefault="00927582" w:rsidP="0092758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A7505" w14:textId="77777777" w:rsidR="00927582" w:rsidRDefault="00927582" w:rsidP="0092758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82DB0" w14:textId="77777777" w:rsidR="00927582" w:rsidRDefault="00927582" w:rsidP="0092758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D8FEE" w14:textId="77777777" w:rsidR="00927582" w:rsidRDefault="00927582" w:rsidP="0092758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8959EE7" w14:textId="14DA7EFB" w:rsidR="00927582" w:rsidRDefault="004A40D0" w:rsidP="00927582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F99983F" wp14:editId="667B4D24">
            <wp:simplePos x="0" y="0"/>
            <wp:positionH relativeFrom="margin">
              <wp:posOffset>2590800</wp:posOffset>
            </wp:positionH>
            <wp:positionV relativeFrom="paragraph">
              <wp:posOffset>-103505</wp:posOffset>
            </wp:positionV>
            <wp:extent cx="5517702" cy="5512435"/>
            <wp:effectExtent l="0" t="0" r="6985" b="0"/>
            <wp:wrapNone/>
            <wp:docPr id="2" name="Picture 2" descr="IDDSI - IDDSI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DSI - IDDSI Frame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702" cy="551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14FDB6" w14:textId="7C5CF2C6" w:rsidR="008A7F35" w:rsidRDefault="008A7F35" w:rsidP="00927582">
      <w:pPr>
        <w:rPr>
          <w:lang w:val="en-US"/>
        </w:rPr>
      </w:pPr>
    </w:p>
    <w:p w14:paraId="7AD8B732" w14:textId="2B9FDBFA" w:rsidR="008A7F35" w:rsidRDefault="008A7F35" w:rsidP="00927582">
      <w:pPr>
        <w:rPr>
          <w:lang w:val="en-US"/>
        </w:rPr>
      </w:pPr>
    </w:p>
    <w:p w14:paraId="1922B33C" w14:textId="77777777" w:rsidR="004A40D0" w:rsidRPr="004A40D0" w:rsidRDefault="004A40D0" w:rsidP="004A40D0">
      <w:pPr>
        <w:rPr>
          <w:lang w:val="en-US"/>
        </w:rPr>
      </w:pPr>
    </w:p>
    <w:p w14:paraId="11C6A58E" w14:textId="77777777" w:rsidR="004A40D0" w:rsidRPr="004A40D0" w:rsidRDefault="004A40D0" w:rsidP="004A40D0">
      <w:pPr>
        <w:rPr>
          <w:lang w:val="en-US"/>
        </w:rPr>
      </w:pPr>
    </w:p>
    <w:p w14:paraId="37B74767" w14:textId="77777777" w:rsidR="004A40D0" w:rsidRPr="004A40D0" w:rsidRDefault="004A40D0" w:rsidP="004A40D0">
      <w:pPr>
        <w:rPr>
          <w:lang w:val="en-US"/>
        </w:rPr>
      </w:pPr>
    </w:p>
    <w:p w14:paraId="2BD318B0" w14:textId="77777777" w:rsidR="004A40D0" w:rsidRPr="004A40D0" w:rsidRDefault="004A40D0" w:rsidP="004A40D0">
      <w:pPr>
        <w:rPr>
          <w:lang w:val="en-US"/>
        </w:rPr>
      </w:pPr>
    </w:p>
    <w:p w14:paraId="73030039" w14:textId="77777777" w:rsidR="004A40D0" w:rsidRPr="004A40D0" w:rsidRDefault="004A40D0" w:rsidP="004A40D0">
      <w:pPr>
        <w:rPr>
          <w:lang w:val="en-US"/>
        </w:rPr>
      </w:pPr>
    </w:p>
    <w:p w14:paraId="26EB74A3" w14:textId="77777777" w:rsidR="004A40D0" w:rsidRPr="004A40D0" w:rsidRDefault="004A40D0" w:rsidP="004A40D0">
      <w:pPr>
        <w:rPr>
          <w:lang w:val="en-US"/>
        </w:rPr>
      </w:pPr>
    </w:p>
    <w:p w14:paraId="6D9D812A" w14:textId="77777777" w:rsidR="004A40D0" w:rsidRPr="004A40D0" w:rsidRDefault="004A40D0" w:rsidP="004A40D0">
      <w:pPr>
        <w:rPr>
          <w:lang w:val="en-US"/>
        </w:rPr>
      </w:pPr>
    </w:p>
    <w:p w14:paraId="62E58E2C" w14:textId="77777777" w:rsidR="004A40D0" w:rsidRPr="004A40D0" w:rsidRDefault="004A40D0" w:rsidP="004A40D0">
      <w:pPr>
        <w:rPr>
          <w:lang w:val="en-US"/>
        </w:rPr>
      </w:pPr>
    </w:p>
    <w:p w14:paraId="67820AE6" w14:textId="77777777" w:rsidR="004A40D0" w:rsidRDefault="004A40D0" w:rsidP="004A40D0">
      <w:pPr>
        <w:rPr>
          <w:lang w:val="en-US"/>
        </w:rPr>
      </w:pPr>
    </w:p>
    <w:p w14:paraId="3FCB0479" w14:textId="77777777" w:rsidR="004A40D0" w:rsidRPr="004A40D0" w:rsidRDefault="004A40D0" w:rsidP="004A40D0">
      <w:pPr>
        <w:rPr>
          <w:lang w:val="en-US"/>
        </w:rPr>
      </w:pPr>
    </w:p>
    <w:p w14:paraId="02E36F78" w14:textId="77777777" w:rsidR="004A40D0" w:rsidRDefault="004A40D0" w:rsidP="004A40D0">
      <w:pPr>
        <w:rPr>
          <w:lang w:val="en-US"/>
        </w:rPr>
      </w:pPr>
    </w:p>
    <w:p w14:paraId="028EB463" w14:textId="77777777" w:rsidR="004A40D0" w:rsidRPr="004A40D0" w:rsidRDefault="004A40D0" w:rsidP="004A40D0">
      <w:pPr>
        <w:jc w:val="right"/>
        <w:rPr>
          <w:lang w:val="en-US"/>
        </w:rPr>
      </w:pPr>
    </w:p>
    <w:sectPr w:rsidR="004A40D0" w:rsidRPr="004A40D0" w:rsidSect="004A40D0">
      <w:headerReference w:type="default" r:id="rId8"/>
      <w:footerReference w:type="default" r:id="rId9"/>
      <w:headerReference w:type="first" r:id="rId10"/>
      <w:pgSz w:w="16838" w:h="11906" w:orient="landscape"/>
      <w:pgMar w:top="720" w:right="720" w:bottom="720" w:left="720" w:header="1701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3B378" w14:textId="77777777" w:rsidR="003B7D8A" w:rsidRDefault="003B7D8A" w:rsidP="00927582">
      <w:pPr>
        <w:spacing w:before="0" w:after="0"/>
      </w:pPr>
      <w:r>
        <w:separator/>
      </w:r>
    </w:p>
  </w:endnote>
  <w:endnote w:type="continuationSeparator" w:id="0">
    <w:p w14:paraId="3A4A8461" w14:textId="77777777" w:rsidR="003B7D8A" w:rsidRDefault="003B7D8A" w:rsidP="0092758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ubik-Regular">
    <w:altName w:val="Calibri"/>
    <w:charset w:val="00"/>
    <w:family w:val="auto"/>
    <w:pitch w:val="default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68E8F" w14:textId="63CEC389" w:rsidR="005566E9" w:rsidRPr="005566E9" w:rsidRDefault="005566E9">
    <w:pPr>
      <w:pStyle w:val="Footer"/>
      <w:rPr>
        <w:sz w:val="18"/>
        <w:szCs w:val="18"/>
      </w:rPr>
    </w:pPr>
    <w:r w:rsidRPr="005566E9">
      <w:rPr>
        <w:sz w:val="18"/>
        <w:szCs w:val="18"/>
      </w:rPr>
      <w:t>Decent Care – Weekly Meal Planner,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0DD36" w14:textId="77777777" w:rsidR="003B7D8A" w:rsidRDefault="003B7D8A" w:rsidP="00927582">
      <w:pPr>
        <w:spacing w:before="0" w:after="0"/>
      </w:pPr>
      <w:r>
        <w:separator/>
      </w:r>
    </w:p>
  </w:footnote>
  <w:footnote w:type="continuationSeparator" w:id="0">
    <w:p w14:paraId="61F9C259" w14:textId="77777777" w:rsidR="003B7D8A" w:rsidRDefault="003B7D8A" w:rsidP="0092758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BF003" w14:textId="61265788" w:rsidR="00927582" w:rsidRDefault="00AA0512">
    <w:pPr>
      <w:pStyle w:val="Header"/>
    </w:pPr>
    <w:r w:rsidRPr="00674235">
      <w:rPr>
        <w:b/>
        <w:bCs/>
        <w:noProof/>
        <w:sz w:val="18"/>
        <w:szCs w:val="18"/>
      </w:rPr>
      <w:drawing>
        <wp:anchor distT="0" distB="0" distL="114300" distR="114300" simplePos="0" relativeHeight="251659264" behindDoc="1" locked="0" layoutInCell="1" allowOverlap="0" wp14:anchorId="7FAF213C" wp14:editId="4C320A10">
          <wp:simplePos x="0" y="0"/>
          <wp:positionH relativeFrom="margin">
            <wp:align>center</wp:align>
          </wp:positionH>
          <wp:positionV relativeFrom="topMargin">
            <wp:align>center</wp:align>
          </wp:positionV>
          <wp:extent cx="2196000" cy="766800"/>
          <wp:effectExtent l="0" t="0" r="0" b="0"/>
          <wp:wrapNone/>
          <wp:docPr id="10" name="Picture 7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446A7A93-EED5-40F7-A8E8-0678AFEF863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446A7A93-EED5-40F7-A8E8-0678AFEF863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6000" cy="7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F5D06">
      <w:rPr>
        <w:lang w:val="en-US"/>
      </w:rPr>
      <w:tab/>
    </w:r>
    <w:r w:rsidR="001F5D06">
      <w:rPr>
        <w:lang w:val="en-US"/>
      </w:rPr>
      <w:tab/>
    </w:r>
    <w:r w:rsidR="001F5D06">
      <w:rPr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FF214" w14:textId="77777777" w:rsidR="004A40D0" w:rsidRDefault="004A40D0" w:rsidP="004A40D0">
    <w:pPr>
      <w:pStyle w:val="Header"/>
    </w:pPr>
    <w:r w:rsidRPr="00674235">
      <w:rPr>
        <w:b/>
        <w:bCs/>
        <w:noProof/>
        <w:sz w:val="18"/>
        <w:szCs w:val="18"/>
      </w:rPr>
      <w:drawing>
        <wp:anchor distT="0" distB="0" distL="114300" distR="114300" simplePos="0" relativeHeight="251661312" behindDoc="1" locked="0" layoutInCell="1" allowOverlap="0" wp14:anchorId="6476BA30" wp14:editId="39D1A3DF">
          <wp:simplePos x="0" y="0"/>
          <wp:positionH relativeFrom="margin">
            <wp:align>center</wp:align>
          </wp:positionH>
          <wp:positionV relativeFrom="topMargin">
            <wp:align>center</wp:align>
          </wp:positionV>
          <wp:extent cx="2196000" cy="766800"/>
          <wp:effectExtent l="0" t="0" r="0" b="0"/>
          <wp:wrapNone/>
          <wp:docPr id="1" name="Picture 7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446A7A93-EED5-40F7-A8E8-0678AFEF863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446A7A93-EED5-40F7-A8E8-0678AFEF863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6000" cy="7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n-US"/>
      </w:rPr>
      <w:t xml:space="preserve">Week Commencing- </w:t>
    </w:r>
    <w:sdt>
      <w:sdtPr>
        <w:rPr>
          <w:lang w:val="en-US"/>
        </w:rPr>
        <w:id w:val="221100568"/>
        <w:placeholder>
          <w:docPart w:val="1AA7905045B44102A8C317744F8AB950"/>
        </w:placeholder>
        <w:showingPlcHdr/>
        <w:date>
          <w:dateFormat w:val="d/MM/yyyy"/>
          <w:lid w:val="en-AU"/>
          <w:storeMappedDataAs w:val="dateTime"/>
          <w:calendar w:val="gregorian"/>
        </w:date>
      </w:sdtPr>
      <w:sdtContent>
        <w:r w:rsidRPr="00D915C3">
          <w:rPr>
            <w:rStyle w:val="PlaceholderText"/>
          </w:rPr>
          <w:t>Click or tap to enter a date.</w:t>
        </w:r>
      </w:sdtContent>
    </w:sdt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Allergies:</w:t>
    </w:r>
  </w:p>
  <w:p w14:paraId="6FAAE301" w14:textId="77777777" w:rsidR="004A40D0" w:rsidRDefault="004A40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617"/>
    <w:multiLevelType w:val="multilevel"/>
    <w:tmpl w:val="BE2C42FA"/>
    <w:lvl w:ilvl="0">
      <w:start w:val="1"/>
      <w:numFmt w:val="decimal"/>
      <w:pStyle w:val="DotPointDas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2371D10"/>
    <w:multiLevelType w:val="hybridMultilevel"/>
    <w:tmpl w:val="913C2B56"/>
    <w:lvl w:ilvl="0" w:tplc="D3B436FC">
      <w:start w:val="1"/>
      <w:numFmt w:val="decimal"/>
      <w:pStyle w:val="Number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428FB"/>
    <w:multiLevelType w:val="hybridMultilevel"/>
    <w:tmpl w:val="2AD0ED6E"/>
    <w:lvl w:ilvl="0" w:tplc="25628EF4">
      <w:start w:val="1"/>
      <w:numFmt w:val="bullet"/>
      <w:pStyle w:val="LineDo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C652A"/>
    <w:multiLevelType w:val="hybridMultilevel"/>
    <w:tmpl w:val="AAD89CFE"/>
    <w:lvl w:ilvl="0" w:tplc="3C82D8FA">
      <w:start w:val="1"/>
      <w:numFmt w:val="decimal"/>
      <w:lvlText w:val="%1.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90019">
      <w:start w:val="1"/>
      <w:numFmt w:val="lowerLetter"/>
      <w:pStyle w:val="LetterList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07F67"/>
    <w:multiLevelType w:val="multilevel"/>
    <w:tmpl w:val="B7108F88"/>
    <w:lvl w:ilvl="0">
      <w:start w:val="1"/>
      <w:numFmt w:val="decimal"/>
      <w:pStyle w:val="NumberList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28C1828"/>
    <w:multiLevelType w:val="multilevel"/>
    <w:tmpl w:val="902EB9E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6804AF"/>
        <w:u w:color="4472C4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461E5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10DD9"/>
    <w:multiLevelType w:val="hybridMultilevel"/>
    <w:tmpl w:val="402C36FE"/>
    <w:lvl w:ilvl="0" w:tplc="0FF2FC10">
      <w:start w:val="1"/>
      <w:numFmt w:val="decimal"/>
      <w:pStyle w:val="Style4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0678D"/>
    <w:multiLevelType w:val="multilevel"/>
    <w:tmpl w:val="4BC8B61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5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2520"/>
      </w:pPr>
      <w:rPr>
        <w:rFonts w:hint="default"/>
      </w:rPr>
    </w:lvl>
  </w:abstractNum>
  <w:abstractNum w:abstractNumId="8" w15:restartNumberingAfterBreak="0">
    <w:nsid w:val="645717B3"/>
    <w:multiLevelType w:val="multilevel"/>
    <w:tmpl w:val="8DF2EA54"/>
    <w:lvl w:ilvl="0">
      <w:start w:val="1"/>
      <w:numFmt w:val="bullet"/>
      <w:pStyle w:val="DotPoint"/>
      <w:lvlText w:val=""/>
      <w:lvlJc w:val="left"/>
      <w:pPr>
        <w:ind w:left="717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DE41E31"/>
    <w:multiLevelType w:val="hybridMultilevel"/>
    <w:tmpl w:val="80EC58E2"/>
    <w:lvl w:ilvl="0" w:tplc="D01A17F0">
      <w:start w:val="1"/>
      <w:numFmt w:val="bullet"/>
      <w:pStyle w:val="DotPoint2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B250D1C"/>
    <w:multiLevelType w:val="hybridMultilevel"/>
    <w:tmpl w:val="16087486"/>
    <w:lvl w:ilvl="0" w:tplc="9CFC16C6">
      <w:start w:val="1"/>
      <w:numFmt w:val="decimal"/>
      <w:pStyle w:val="BoldNumberList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EEF7C3A"/>
    <w:multiLevelType w:val="hybridMultilevel"/>
    <w:tmpl w:val="60E821C4"/>
    <w:lvl w:ilvl="0" w:tplc="EE3C1026">
      <w:start w:val="1"/>
      <w:numFmt w:val="bullet"/>
      <w:pStyle w:val="Dotpoint0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A56457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47379">
    <w:abstractNumId w:val="8"/>
  </w:num>
  <w:num w:numId="2" w16cid:durableId="1279412523">
    <w:abstractNumId w:val="6"/>
  </w:num>
  <w:num w:numId="3" w16cid:durableId="324817715">
    <w:abstractNumId w:val="4"/>
  </w:num>
  <w:num w:numId="4" w16cid:durableId="1187865208">
    <w:abstractNumId w:val="5"/>
  </w:num>
  <w:num w:numId="5" w16cid:durableId="210383654">
    <w:abstractNumId w:val="9"/>
  </w:num>
  <w:num w:numId="6" w16cid:durableId="218902272">
    <w:abstractNumId w:val="1"/>
  </w:num>
  <w:num w:numId="7" w16cid:durableId="741758344">
    <w:abstractNumId w:val="7"/>
  </w:num>
  <w:num w:numId="8" w16cid:durableId="63380442">
    <w:abstractNumId w:val="11"/>
  </w:num>
  <w:num w:numId="9" w16cid:durableId="1801528308">
    <w:abstractNumId w:val="10"/>
  </w:num>
  <w:num w:numId="10" w16cid:durableId="480854556">
    <w:abstractNumId w:val="3"/>
  </w:num>
  <w:num w:numId="11" w16cid:durableId="1161965320">
    <w:abstractNumId w:val="2"/>
  </w:num>
  <w:num w:numId="12" w16cid:durableId="552498791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1tDAyMTEwMTWxMDdQ0lEKTi0uzszPAykwqQUAZ2eL9ywAAAA="/>
  </w:docVars>
  <w:rsids>
    <w:rsidRoot w:val="00927582"/>
    <w:rsid w:val="000A28CB"/>
    <w:rsid w:val="001B5A41"/>
    <w:rsid w:val="001C794C"/>
    <w:rsid w:val="001F5D06"/>
    <w:rsid w:val="00245442"/>
    <w:rsid w:val="002B576C"/>
    <w:rsid w:val="002D456D"/>
    <w:rsid w:val="002E6574"/>
    <w:rsid w:val="002F4E37"/>
    <w:rsid w:val="00346AA4"/>
    <w:rsid w:val="003B7D8A"/>
    <w:rsid w:val="004A40D0"/>
    <w:rsid w:val="004B7239"/>
    <w:rsid w:val="004B72EC"/>
    <w:rsid w:val="00501CED"/>
    <w:rsid w:val="005530A6"/>
    <w:rsid w:val="005566E9"/>
    <w:rsid w:val="005B4CC9"/>
    <w:rsid w:val="005D221C"/>
    <w:rsid w:val="00666917"/>
    <w:rsid w:val="006E2CC9"/>
    <w:rsid w:val="007335A6"/>
    <w:rsid w:val="00743849"/>
    <w:rsid w:val="007734C4"/>
    <w:rsid w:val="007928D6"/>
    <w:rsid w:val="007C4E16"/>
    <w:rsid w:val="007C5A32"/>
    <w:rsid w:val="007D5B39"/>
    <w:rsid w:val="007E6FA6"/>
    <w:rsid w:val="00860B9A"/>
    <w:rsid w:val="00863731"/>
    <w:rsid w:val="00897A12"/>
    <w:rsid w:val="008A7F35"/>
    <w:rsid w:val="008C6ADF"/>
    <w:rsid w:val="00927582"/>
    <w:rsid w:val="009D7DDB"/>
    <w:rsid w:val="00AA0512"/>
    <w:rsid w:val="00B645F4"/>
    <w:rsid w:val="00B95527"/>
    <w:rsid w:val="00BC58E0"/>
    <w:rsid w:val="00C374D5"/>
    <w:rsid w:val="00C75934"/>
    <w:rsid w:val="00DB71B8"/>
    <w:rsid w:val="00E51D5E"/>
    <w:rsid w:val="00E805F5"/>
    <w:rsid w:val="00E80DD4"/>
    <w:rsid w:val="00E86F8B"/>
    <w:rsid w:val="00E954C4"/>
    <w:rsid w:val="00EC3373"/>
    <w:rsid w:val="00EF69A8"/>
    <w:rsid w:val="00F4747E"/>
    <w:rsid w:val="00F57B32"/>
    <w:rsid w:val="00FB1A7C"/>
    <w:rsid w:val="00FD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D6581"/>
  <w15:chartTrackingRefBased/>
  <w15:docId w15:val="{D74CE691-A681-4FAF-9CAE-1A8454A7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 - COPY"/>
    <w:qFormat/>
    <w:rsid w:val="00AA0512"/>
    <w:pPr>
      <w:spacing w:before="60" w:after="60" w:line="240" w:lineRule="auto"/>
    </w:pPr>
    <w:rPr>
      <w:rFonts w:ascii="Century Gothic" w:hAnsi="Century Gothic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AA0512"/>
    <w:pPr>
      <w:keepNext/>
      <w:keepLines/>
      <w:pBdr>
        <w:bottom w:val="single" w:sz="24" w:space="4" w:color="7AB9DE"/>
      </w:pBdr>
      <w:spacing w:before="360" w:line="288" w:lineRule="auto"/>
      <w:outlineLvl w:val="0"/>
    </w:pPr>
    <w:rPr>
      <w:rFonts w:asciiTheme="majorHAnsi" w:eastAsiaTheme="majorEastAsia" w:hAnsiTheme="majorHAnsi" w:cstheme="majorBidi"/>
      <w:b/>
      <w:color w:val="97C35A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45442"/>
    <w:pPr>
      <w:widowControl w:val="0"/>
      <w:numPr>
        <w:ilvl w:val="1"/>
        <w:numId w:val="7"/>
      </w:numPr>
      <w:tabs>
        <w:tab w:val="left" w:pos="699"/>
      </w:tabs>
      <w:autoSpaceDE w:val="0"/>
      <w:autoSpaceDN w:val="0"/>
      <w:spacing w:before="1"/>
      <w:outlineLvl w:val="1"/>
    </w:pPr>
    <w:rPr>
      <w:rFonts w:ascii="Verdana" w:eastAsia="Verdana" w:hAnsi="Verdana" w:cs="Verdana"/>
      <w:color w:val="C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tPoint">
    <w:name w:val="Dot Point"/>
    <w:basedOn w:val="Normal"/>
    <w:link w:val="DotPointChar"/>
    <w:autoRedefine/>
    <w:qFormat/>
    <w:rsid w:val="00AA0512"/>
    <w:pPr>
      <w:numPr>
        <w:numId w:val="1"/>
      </w:numPr>
      <w:spacing w:line="259" w:lineRule="auto"/>
      <w:ind w:left="714" w:hanging="357"/>
    </w:pPr>
    <w:rPr>
      <w:rFonts w:cs="Rubik-Regular"/>
      <w:szCs w:val="22"/>
      <w:lang w:val="en-GB"/>
    </w:rPr>
  </w:style>
  <w:style w:type="character" w:customStyle="1" w:styleId="DotPointChar">
    <w:name w:val="Dot Point Char"/>
    <w:basedOn w:val="DefaultParagraphFont"/>
    <w:link w:val="DotPoint"/>
    <w:rsid w:val="00AA0512"/>
    <w:rPr>
      <w:rFonts w:ascii="Century Gothic" w:hAnsi="Century Gothic" w:cs="Rubik-Regular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A0512"/>
    <w:pPr>
      <w:spacing w:after="0"/>
      <w:contextualSpacing/>
      <w:jc w:val="center"/>
    </w:pPr>
    <w:rPr>
      <w:rFonts w:eastAsiaTheme="majorEastAsia" w:cstheme="majorBidi"/>
      <w:bC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512"/>
    <w:rPr>
      <w:rFonts w:ascii="Century Gothic" w:eastAsiaTheme="majorEastAsia" w:hAnsi="Century Gothic" w:cstheme="majorBidi"/>
      <w:bCs/>
      <w:spacing w:val="-10"/>
      <w:kern w:val="28"/>
      <w:sz w:val="40"/>
      <w:szCs w:val="56"/>
    </w:rPr>
  </w:style>
  <w:style w:type="paragraph" w:customStyle="1" w:styleId="Style1">
    <w:name w:val="Style1"/>
    <w:basedOn w:val="Heading1"/>
    <w:link w:val="Style1Char"/>
    <w:autoRedefine/>
    <w:qFormat/>
    <w:rsid w:val="00AA0512"/>
    <w:pPr>
      <w:pBdr>
        <w:bottom w:val="none" w:sz="0" w:space="0" w:color="auto"/>
      </w:pBd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40" w:after="80" w:line="240" w:lineRule="auto"/>
    </w:pPr>
    <w:rPr>
      <w:rFonts w:ascii="Century Gothic" w:hAnsi="Century Gothic" w:cs="Times New Roman (Headings CS)"/>
      <w:color w:val="6D3FBD"/>
      <w:sz w:val="28"/>
      <w:szCs w:val="28"/>
      <w:lang w:val="en-GB"/>
    </w:rPr>
  </w:style>
  <w:style w:type="character" w:customStyle="1" w:styleId="Style1Char">
    <w:name w:val="Style1 Char"/>
    <w:basedOn w:val="DefaultParagraphFont"/>
    <w:link w:val="Style1"/>
    <w:rsid w:val="00AA0512"/>
    <w:rPr>
      <w:rFonts w:ascii="Century Gothic" w:eastAsiaTheme="majorEastAsia" w:hAnsi="Century Gothic" w:cs="Times New Roman (Headings CS)"/>
      <w:b/>
      <w:color w:val="6D3FBD"/>
      <w:sz w:val="28"/>
      <w:szCs w:val="28"/>
      <w:lang w:val="en-GB"/>
    </w:rPr>
  </w:style>
  <w:style w:type="paragraph" w:customStyle="1" w:styleId="Style2">
    <w:name w:val="Style2"/>
    <w:basedOn w:val="Normal"/>
    <w:link w:val="Style2Char"/>
    <w:qFormat/>
    <w:rsid w:val="00AA0512"/>
    <w:pPr>
      <w:spacing w:before="240" w:after="120"/>
    </w:pPr>
    <w:rPr>
      <w:b/>
      <w:color w:val="8FC85E"/>
      <w:sz w:val="24"/>
      <w:szCs w:val="28"/>
    </w:rPr>
  </w:style>
  <w:style w:type="character" w:customStyle="1" w:styleId="Style2Char">
    <w:name w:val="Style2 Char"/>
    <w:basedOn w:val="DefaultParagraphFont"/>
    <w:link w:val="Style2"/>
    <w:rsid w:val="00AA0512"/>
    <w:rPr>
      <w:rFonts w:ascii="Century Gothic" w:hAnsi="Century Gothic"/>
      <w:b/>
      <w:color w:val="8FC85E"/>
      <w:sz w:val="24"/>
      <w:szCs w:val="28"/>
    </w:rPr>
  </w:style>
  <w:style w:type="paragraph" w:customStyle="1" w:styleId="Style3">
    <w:name w:val="Style3"/>
    <w:basedOn w:val="Normal"/>
    <w:link w:val="Style3Char"/>
    <w:qFormat/>
    <w:rsid w:val="00AA0512"/>
    <w:pPr>
      <w:spacing w:before="240" w:after="80"/>
      <w:outlineLvl w:val="2"/>
    </w:pPr>
    <w:rPr>
      <w:bCs/>
      <w:szCs w:val="22"/>
      <w:u w:val="single"/>
    </w:rPr>
  </w:style>
  <w:style w:type="character" w:customStyle="1" w:styleId="Style3Char">
    <w:name w:val="Style3 Char"/>
    <w:basedOn w:val="DefaultParagraphFont"/>
    <w:link w:val="Style3"/>
    <w:rsid w:val="00AA0512"/>
    <w:rPr>
      <w:rFonts w:ascii="Century Gothic" w:hAnsi="Century Gothic"/>
      <w:bCs/>
      <w:u w:val="single"/>
    </w:rPr>
  </w:style>
  <w:style w:type="paragraph" w:customStyle="1" w:styleId="Style4">
    <w:name w:val="Style4"/>
    <w:basedOn w:val="ListParagraph"/>
    <w:link w:val="Style4Char"/>
    <w:rsid w:val="00AA0512"/>
    <w:pPr>
      <w:numPr>
        <w:numId w:val="2"/>
      </w:numPr>
      <w:ind w:left="1077" w:hanging="357"/>
      <w:contextualSpacing w:val="0"/>
    </w:pPr>
  </w:style>
  <w:style w:type="character" w:customStyle="1" w:styleId="Style4Char">
    <w:name w:val="Style4 Char"/>
    <w:basedOn w:val="DefaultParagraphFont"/>
    <w:link w:val="Style4"/>
    <w:rsid w:val="00AA0512"/>
    <w:rPr>
      <w:rFonts w:ascii="Century Gothic" w:hAnsi="Century Gothic"/>
      <w:szCs w:val="24"/>
    </w:rPr>
  </w:style>
  <w:style w:type="paragraph" w:styleId="ListParagraph">
    <w:name w:val="List Paragraph"/>
    <w:basedOn w:val="Normal"/>
    <w:link w:val="ListParagraphChar"/>
    <w:uiPriority w:val="34"/>
    <w:rsid w:val="00AA0512"/>
    <w:pPr>
      <w:ind w:left="720"/>
      <w:contextualSpacing/>
    </w:pPr>
  </w:style>
  <w:style w:type="paragraph" w:customStyle="1" w:styleId="NumberList0">
    <w:name w:val="Number List"/>
    <w:basedOn w:val="ListParagraph"/>
    <w:link w:val="NumberListChar"/>
    <w:rsid w:val="00AA0512"/>
    <w:pPr>
      <w:numPr>
        <w:numId w:val="3"/>
      </w:numPr>
      <w:ind w:left="714" w:hanging="357"/>
    </w:pPr>
  </w:style>
  <w:style w:type="character" w:customStyle="1" w:styleId="NumberListChar">
    <w:name w:val="Number List Char"/>
    <w:basedOn w:val="DefaultParagraphFont"/>
    <w:link w:val="NumberList0"/>
    <w:rsid w:val="00AA0512"/>
    <w:rPr>
      <w:rFonts w:ascii="Century Gothic" w:hAnsi="Century Gothic"/>
      <w:szCs w:val="24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AA0512"/>
    <w:pPr>
      <w:pBdr>
        <w:top w:val="single" w:sz="4" w:space="10" w:color="6D3FBD"/>
        <w:bottom w:val="single" w:sz="4" w:space="10" w:color="6D3FBD"/>
      </w:pBdr>
      <w:spacing w:before="360" w:after="360" w:line="360" w:lineRule="auto"/>
      <w:ind w:left="864" w:right="864"/>
      <w:jc w:val="center"/>
    </w:pPr>
    <w:rPr>
      <w:rFonts w:cs="Calibri Light"/>
      <w:sz w:val="18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512"/>
    <w:rPr>
      <w:rFonts w:ascii="Century Gothic" w:hAnsi="Century Gothic" w:cs="Calibri Light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A0512"/>
    <w:rPr>
      <w:rFonts w:asciiTheme="majorHAnsi" w:eastAsiaTheme="majorEastAsia" w:hAnsiTheme="majorHAnsi" w:cstheme="majorBidi"/>
      <w:b/>
      <w:color w:val="97C35A"/>
      <w:sz w:val="36"/>
      <w:szCs w:val="32"/>
    </w:rPr>
  </w:style>
  <w:style w:type="paragraph" w:styleId="ListNumber">
    <w:name w:val="List Number"/>
    <w:basedOn w:val="Normal"/>
    <w:uiPriority w:val="99"/>
    <w:rsid w:val="00AA0512"/>
    <w:pPr>
      <w:numPr>
        <w:numId w:val="4"/>
      </w:numPr>
      <w:spacing w:line="276" w:lineRule="auto"/>
    </w:pPr>
    <w:rPr>
      <w:rFonts w:eastAsia="MS Mincho"/>
      <w:szCs w:val="22"/>
      <w:lang w:val="en-US"/>
    </w:rPr>
  </w:style>
  <w:style w:type="paragraph" w:styleId="ListNumber2">
    <w:name w:val="List Number 2"/>
    <w:basedOn w:val="Normal"/>
    <w:autoRedefine/>
    <w:uiPriority w:val="99"/>
    <w:rsid w:val="00AA0512"/>
    <w:pPr>
      <w:numPr>
        <w:ilvl w:val="1"/>
        <w:numId w:val="4"/>
      </w:numPr>
      <w:spacing w:line="271" w:lineRule="auto"/>
    </w:pPr>
    <w:rPr>
      <w:rFonts w:asciiTheme="minorHAnsi" w:eastAsia="MS Mincho" w:hAnsiTheme="minorHAnsi"/>
      <w:szCs w:val="22"/>
      <w:lang w:val="en-US"/>
    </w:rPr>
  </w:style>
  <w:style w:type="paragraph" w:customStyle="1" w:styleId="DotPoint2">
    <w:name w:val="Dot Point 2"/>
    <w:basedOn w:val="Normal"/>
    <w:autoRedefine/>
    <w:qFormat/>
    <w:rsid w:val="00AA0512"/>
    <w:pPr>
      <w:numPr>
        <w:numId w:val="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1071" w:hanging="357"/>
    </w:pPr>
    <w:rPr>
      <w:rFonts w:cs="Rubik-Regular"/>
      <w:color w:val="000000"/>
      <w:lang w:val="en-GB"/>
    </w:rPr>
  </w:style>
  <w:style w:type="paragraph" w:customStyle="1" w:styleId="Numberlist">
    <w:name w:val="Number list"/>
    <w:link w:val="NumberlistChar0"/>
    <w:autoRedefine/>
    <w:qFormat/>
    <w:rsid w:val="00AA0512"/>
    <w:pPr>
      <w:numPr>
        <w:numId w:val="6"/>
      </w:numPr>
      <w:autoSpaceDE w:val="0"/>
      <w:autoSpaceDN w:val="0"/>
      <w:adjustRightInd w:val="0"/>
      <w:spacing w:before="60" w:after="60" w:line="240" w:lineRule="auto"/>
      <w:ind w:left="714" w:hanging="357"/>
    </w:pPr>
    <w:rPr>
      <w:rFonts w:ascii="Century Gothic" w:hAnsi="Century Gothic" w:cs="Rubik-Regular"/>
      <w:color w:val="000000" w:themeColor="text1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45442"/>
    <w:rPr>
      <w:rFonts w:ascii="Verdana" w:eastAsia="Verdana" w:hAnsi="Verdana" w:cs="Verdana"/>
      <w:color w:val="C00000"/>
      <w:sz w:val="24"/>
      <w:szCs w:val="24"/>
      <w:lang w:val="en-US"/>
    </w:rPr>
  </w:style>
  <w:style w:type="paragraph" w:customStyle="1" w:styleId="BoldNumberList">
    <w:name w:val="Bold Number List"/>
    <w:basedOn w:val="ListParagraph"/>
    <w:link w:val="BoldNumberListChar"/>
    <w:qFormat/>
    <w:rsid w:val="00AA0512"/>
    <w:pPr>
      <w:numPr>
        <w:numId w:val="9"/>
      </w:numPr>
      <w:tabs>
        <w:tab w:val="num" w:pos="1440"/>
      </w:tabs>
    </w:pPr>
    <w:rPr>
      <w:b/>
      <w:bCs/>
      <w:sz w:val="32"/>
      <w:szCs w:val="40"/>
    </w:rPr>
  </w:style>
  <w:style w:type="character" w:customStyle="1" w:styleId="BoldNumberListChar">
    <w:name w:val="Bold Number List Char"/>
    <w:basedOn w:val="DefaultParagraphFont"/>
    <w:link w:val="BoldNumberList"/>
    <w:rsid w:val="00AA0512"/>
    <w:rPr>
      <w:rFonts w:ascii="Century Gothic" w:hAnsi="Century Gothic"/>
      <w:b/>
      <w:bCs/>
      <w:sz w:val="32"/>
      <w:szCs w:val="40"/>
    </w:rPr>
  </w:style>
  <w:style w:type="paragraph" w:customStyle="1" w:styleId="DotPointDash">
    <w:name w:val="Dot Point Dash"/>
    <w:basedOn w:val="DotPoint"/>
    <w:link w:val="DotPointDashChar"/>
    <w:rsid w:val="00AA0512"/>
    <w:pPr>
      <w:numPr>
        <w:numId w:val="12"/>
      </w:numPr>
      <w:spacing w:line="360" w:lineRule="auto"/>
      <w:ind w:left="1800"/>
    </w:pPr>
  </w:style>
  <w:style w:type="character" w:customStyle="1" w:styleId="DotPointDashChar">
    <w:name w:val="Dot Point Dash Char"/>
    <w:basedOn w:val="DotPointChar"/>
    <w:link w:val="DotPointDash"/>
    <w:rsid w:val="00AA0512"/>
    <w:rPr>
      <w:rFonts w:ascii="Century Gothic" w:hAnsi="Century Gothic" w:cs="Rubik-Regular"/>
      <w:lang w:val="en-GB"/>
    </w:rPr>
  </w:style>
  <w:style w:type="paragraph" w:customStyle="1" w:styleId="HEADING11">
    <w:name w:val="HEADING 11"/>
    <w:basedOn w:val="Normal"/>
    <w:qFormat/>
    <w:rsid w:val="00E86F8B"/>
    <w:pPr>
      <w:spacing w:before="120"/>
    </w:pPr>
    <w:rPr>
      <w:b/>
      <w:bCs/>
      <w:color w:val="BE208F"/>
      <w:sz w:val="32"/>
      <w:szCs w:val="32"/>
    </w:rPr>
  </w:style>
  <w:style w:type="paragraph" w:customStyle="1" w:styleId="Style6">
    <w:name w:val="Style6"/>
    <w:basedOn w:val="Normal"/>
    <w:autoRedefine/>
    <w:qFormat/>
    <w:rsid w:val="00E86F8B"/>
    <w:rPr>
      <w:b/>
      <w:bCs/>
      <w:color w:val="A7CF3A"/>
      <w:sz w:val="28"/>
      <w:szCs w:val="28"/>
    </w:rPr>
  </w:style>
  <w:style w:type="paragraph" w:customStyle="1" w:styleId="Dotpoint0">
    <w:name w:val="Dot point"/>
    <w:basedOn w:val="ListParagraph"/>
    <w:qFormat/>
    <w:rsid w:val="007928D6"/>
    <w:pPr>
      <w:numPr>
        <w:numId w:val="8"/>
      </w:numPr>
      <w:spacing w:before="80" w:after="80"/>
    </w:pPr>
    <w:rPr>
      <w:rFonts w:ascii="Arial Narrow" w:eastAsia="Arial" w:hAnsi="Arial Narrow" w:cs="Arial"/>
      <w:color w:val="000000" w:themeColor="text1"/>
      <w:sz w:val="24"/>
    </w:rPr>
  </w:style>
  <w:style w:type="paragraph" w:customStyle="1" w:styleId="TitleWP">
    <w:name w:val="Title WP"/>
    <w:link w:val="TitleWPChar"/>
    <w:qFormat/>
    <w:rsid w:val="00AA0512"/>
    <w:pPr>
      <w:jc w:val="center"/>
    </w:pPr>
    <w:rPr>
      <w:rFonts w:ascii="Century Gothic" w:eastAsiaTheme="majorEastAsia" w:hAnsi="Century Gothic" w:cstheme="majorBidi"/>
      <w:bCs/>
      <w:spacing w:val="-10"/>
      <w:kern w:val="28"/>
      <w:sz w:val="40"/>
      <w:szCs w:val="56"/>
    </w:rPr>
  </w:style>
  <w:style w:type="character" w:customStyle="1" w:styleId="TitleWPChar">
    <w:name w:val="Title WP Char"/>
    <w:basedOn w:val="DefaultParagraphFont"/>
    <w:link w:val="TitleWP"/>
    <w:rsid w:val="00AA0512"/>
    <w:rPr>
      <w:rFonts w:ascii="Century Gothic" w:eastAsiaTheme="majorEastAsia" w:hAnsi="Century Gothic" w:cstheme="majorBidi"/>
      <w:bCs/>
      <w:spacing w:val="-10"/>
      <w:kern w:val="28"/>
      <w:sz w:val="40"/>
      <w:szCs w:val="56"/>
    </w:rPr>
  </w:style>
  <w:style w:type="paragraph" w:customStyle="1" w:styleId="ReportTitle">
    <w:name w:val="Report Title"/>
    <w:basedOn w:val="Title"/>
    <w:link w:val="ReportTitleChar"/>
    <w:autoRedefine/>
    <w:qFormat/>
    <w:rsid w:val="006E2CC9"/>
    <w:rPr>
      <w:b/>
      <w:color w:val="777777"/>
      <w:spacing w:val="5"/>
      <w:sz w:val="96"/>
      <w:szCs w:val="180"/>
      <w:lang w:eastAsia="en-GB"/>
    </w:rPr>
  </w:style>
  <w:style w:type="character" w:customStyle="1" w:styleId="ReportTitleChar">
    <w:name w:val="Report Title Char"/>
    <w:basedOn w:val="TitleChar"/>
    <w:link w:val="ReportTitle"/>
    <w:rsid w:val="006E2CC9"/>
    <w:rPr>
      <w:rFonts w:ascii="Century Gothic" w:eastAsiaTheme="majorEastAsia" w:hAnsi="Century Gothic" w:cstheme="majorBidi"/>
      <w:b/>
      <w:bCs/>
      <w:color w:val="777777"/>
      <w:spacing w:val="5"/>
      <w:kern w:val="28"/>
      <w:sz w:val="96"/>
      <w:szCs w:val="180"/>
      <w:lang w:eastAsia="en-GB"/>
    </w:rPr>
  </w:style>
  <w:style w:type="character" w:customStyle="1" w:styleId="NumberlistChar0">
    <w:name w:val="Number list Char"/>
    <w:basedOn w:val="Style2Char"/>
    <w:link w:val="Numberlist"/>
    <w:rsid w:val="007335A6"/>
    <w:rPr>
      <w:rFonts w:ascii="Century Gothic" w:hAnsi="Century Gothic" w:cs="Rubik-Regular"/>
      <w:b w:val="0"/>
      <w:color w:val="000000" w:themeColor="text1"/>
      <w:sz w:val="24"/>
      <w:szCs w:val="24"/>
      <w:lang w:val="en-GB"/>
    </w:rPr>
  </w:style>
  <w:style w:type="paragraph" w:customStyle="1" w:styleId="LetterList">
    <w:name w:val="Letter List"/>
    <w:basedOn w:val="Numberlist"/>
    <w:link w:val="LetterListChar"/>
    <w:qFormat/>
    <w:rsid w:val="007335A6"/>
    <w:pPr>
      <w:numPr>
        <w:ilvl w:val="1"/>
        <w:numId w:val="10"/>
      </w:numPr>
      <w:ind w:left="1434" w:hanging="357"/>
    </w:pPr>
  </w:style>
  <w:style w:type="character" w:customStyle="1" w:styleId="LetterListChar">
    <w:name w:val="Letter List Char"/>
    <w:basedOn w:val="NumberlistChar0"/>
    <w:link w:val="LetterList"/>
    <w:rsid w:val="007335A6"/>
    <w:rPr>
      <w:rFonts w:ascii="Century Gothic" w:hAnsi="Century Gothic" w:cs="Rubik-Regular"/>
      <w:b w:val="0"/>
      <w:color w:val="000000" w:themeColor="text1"/>
      <w:sz w:val="24"/>
      <w:szCs w:val="24"/>
      <w:lang w:val="en-GB"/>
    </w:rPr>
  </w:style>
  <w:style w:type="paragraph" w:customStyle="1" w:styleId="Title1">
    <w:name w:val="Title1"/>
    <w:basedOn w:val="Title"/>
    <w:autoRedefine/>
    <w:rsid w:val="00AA0512"/>
    <w:pPr>
      <w:spacing w:after="60"/>
    </w:pPr>
    <w:rPr>
      <w:rFonts w:ascii="Gotham Light" w:hAnsi="Gotham Light"/>
      <w:noProof/>
    </w:rPr>
  </w:style>
  <w:style w:type="paragraph" w:customStyle="1" w:styleId="style20">
    <w:name w:val="style 2"/>
    <w:basedOn w:val="Normal"/>
    <w:rsid w:val="00AA0512"/>
    <w:rPr>
      <w:rFonts w:eastAsia="Calibri" w:cs="Calibri Light"/>
      <w:b/>
      <w:color w:val="F1CA46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A051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A0512"/>
    <w:rPr>
      <w:rFonts w:ascii="Century Gothic" w:hAnsi="Century Gothic"/>
      <w:szCs w:val="24"/>
    </w:rPr>
  </w:style>
  <w:style w:type="paragraph" w:styleId="Footer">
    <w:name w:val="footer"/>
    <w:basedOn w:val="Normal"/>
    <w:link w:val="FooterChar"/>
    <w:uiPriority w:val="99"/>
    <w:unhideWhenUsed/>
    <w:rsid w:val="00AA051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0512"/>
    <w:rPr>
      <w:rFonts w:ascii="Century Gothic" w:hAnsi="Century Gothic"/>
      <w:szCs w:val="24"/>
    </w:rPr>
  </w:style>
  <w:style w:type="paragraph" w:customStyle="1" w:styleId="LineDot">
    <w:name w:val="Line Dot"/>
    <w:basedOn w:val="ListParagraph"/>
    <w:link w:val="LineDotChar"/>
    <w:qFormat/>
    <w:rsid w:val="00AA0512"/>
    <w:pPr>
      <w:numPr>
        <w:numId w:val="11"/>
      </w:numPr>
      <w:ind w:left="714" w:hanging="357"/>
      <w:contextualSpacing w:val="0"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A0512"/>
    <w:rPr>
      <w:rFonts w:ascii="Century Gothic" w:hAnsi="Century Gothic"/>
      <w:szCs w:val="24"/>
    </w:rPr>
  </w:style>
  <w:style w:type="character" w:customStyle="1" w:styleId="LineDotChar">
    <w:name w:val="Line Dot Char"/>
    <w:basedOn w:val="ListParagraphChar"/>
    <w:link w:val="LineDot"/>
    <w:rsid w:val="00AA0512"/>
    <w:rPr>
      <w:rFonts w:ascii="Century Gothic" w:hAnsi="Century Gothic"/>
      <w:szCs w:val="24"/>
      <w:lang w:val="en-US"/>
    </w:rPr>
  </w:style>
  <w:style w:type="paragraph" w:customStyle="1" w:styleId="TOC">
    <w:name w:val="TOC"/>
    <w:basedOn w:val="Normal"/>
    <w:link w:val="TOCChar"/>
    <w:qFormat/>
    <w:rsid w:val="001F5D06"/>
    <w:rPr>
      <w:b/>
      <w:bCs/>
      <w:i/>
      <w:iCs/>
      <w:color w:val="000000" w:themeColor="text1"/>
    </w:rPr>
  </w:style>
  <w:style w:type="character" w:customStyle="1" w:styleId="TOCChar">
    <w:name w:val="TOC Char"/>
    <w:basedOn w:val="DefaultParagraphFont"/>
    <w:link w:val="TOC"/>
    <w:rsid w:val="001F5D06"/>
    <w:rPr>
      <w:rFonts w:ascii="Century Gothic" w:hAnsi="Century Gothic"/>
      <w:b/>
      <w:bCs/>
      <w:i/>
      <w:iCs/>
      <w:color w:val="000000" w:themeColor="text1"/>
      <w:szCs w:val="24"/>
    </w:rPr>
  </w:style>
  <w:style w:type="paragraph" w:customStyle="1" w:styleId="Style40">
    <w:name w:val="Style 4"/>
    <w:basedOn w:val="Normal"/>
    <w:link w:val="Style4Char0"/>
    <w:qFormat/>
    <w:rsid w:val="001F5D06"/>
    <w:pPr>
      <w:spacing w:before="120" w:after="120"/>
    </w:pPr>
    <w:rPr>
      <w:b/>
      <w:bCs/>
      <w:i/>
      <w:iCs/>
    </w:rPr>
  </w:style>
  <w:style w:type="character" w:customStyle="1" w:styleId="Style4Char0">
    <w:name w:val="Style 4 Char"/>
    <w:basedOn w:val="DefaultParagraphFont"/>
    <w:link w:val="Style40"/>
    <w:rsid w:val="001F5D06"/>
    <w:rPr>
      <w:rFonts w:ascii="Century Gothic" w:hAnsi="Century Gothic"/>
      <w:b/>
      <w:bCs/>
      <w:i/>
      <w:iCs/>
      <w:szCs w:val="24"/>
    </w:rPr>
  </w:style>
  <w:style w:type="table" w:styleId="TableGrid">
    <w:name w:val="Table Grid"/>
    <w:basedOn w:val="TableNormal"/>
    <w:uiPriority w:val="39"/>
    <w:rsid w:val="00927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927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3-Accent6">
    <w:name w:val="Grid Table 3 Accent 6"/>
    <w:basedOn w:val="TableNormal"/>
    <w:uiPriority w:val="48"/>
    <w:rsid w:val="0092758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9275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My%20Own%20VA%20Team%20Folder%20(copy)\My%20Own%20VA\MoVA_Clients\MoVA_Sherri%20Makepeace\DOCUMENTS\2021\Decent%20Care\INITIAL%20INSTRUCTION\DC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A7905045B44102A8C317744F8AB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0DE3F-3404-4236-A642-181FF02827D7}"/>
      </w:docPartPr>
      <w:docPartBody>
        <w:p w:rsidR="00000000" w:rsidRDefault="0019178E" w:rsidP="0019178E">
          <w:pPr>
            <w:pStyle w:val="1AA7905045B44102A8C317744F8AB950"/>
          </w:pPr>
          <w:r w:rsidRPr="00D915C3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ubik-Regular">
    <w:altName w:val="Calibri"/>
    <w:charset w:val="00"/>
    <w:family w:val="auto"/>
    <w:pitch w:val="default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F4"/>
    <w:rsid w:val="0019178E"/>
    <w:rsid w:val="00775CF4"/>
    <w:rsid w:val="00882E24"/>
    <w:rsid w:val="00C44599"/>
    <w:rsid w:val="00CF0B94"/>
    <w:rsid w:val="00D2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178E"/>
    <w:rPr>
      <w:color w:val="808080"/>
    </w:rPr>
  </w:style>
  <w:style w:type="paragraph" w:customStyle="1" w:styleId="80C4E3A6755A4B8786F8B284CA372779">
    <w:name w:val="80C4E3A6755A4B8786F8B284CA372779"/>
    <w:rsid w:val="00775CF4"/>
  </w:style>
  <w:style w:type="paragraph" w:customStyle="1" w:styleId="1AA7905045B44102A8C317744F8AB950">
    <w:name w:val="1AA7905045B44102A8C317744F8AB950"/>
    <w:rsid w:val="001917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DC-template</Template>
  <TotalTime>13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Young</dc:creator>
  <cp:keywords/>
  <dc:description/>
  <cp:lastModifiedBy>Katie Young</cp:lastModifiedBy>
  <cp:revision>32</cp:revision>
  <dcterms:created xsi:type="dcterms:W3CDTF">2021-11-17T04:50:00Z</dcterms:created>
  <dcterms:modified xsi:type="dcterms:W3CDTF">2022-06-09T00:01:00Z</dcterms:modified>
</cp:coreProperties>
</file>